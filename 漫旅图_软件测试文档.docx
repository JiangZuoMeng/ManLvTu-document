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 w:cstheme="majorBidi"/>
          <w:caps/>
          <w:color w:val="FFFFFF" w:themeColor="background1"/>
          <w:sz w:val="52"/>
          <w:szCs w:val="52"/>
        </w:rPr>
        <w:id w:val="-172475049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24"/>
          <w:szCs w:val="20"/>
        </w:rPr>
      </w:sdtEndPr>
      <w:sdtContent>
        <w:p w14:paraId="13A78F91" w14:textId="77777777" w:rsidR="00F46C98" w:rsidRDefault="00B03D1E">
          <w:pPr>
            <w:rPr>
              <w:rFonts w:ascii="Microsoft YaHei UI" w:eastAsia="Microsoft YaHei UI" w:hAnsi="Microsoft YaHei UI"/>
              <w:sz w:val="52"/>
              <w:szCs w:val="52"/>
            </w:rPr>
          </w:pPr>
          <w:r>
            <w:rPr>
              <w:rFonts w:ascii="Microsoft YaHei UI" w:eastAsia="Microsoft YaHei UI" w:hAnsi="Microsoft YaHei UI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266AD" wp14:editId="2899AAA7">
                    <wp:simplePos x="0" y="0"/>
                    <wp:positionH relativeFrom="margin">
                      <wp:posOffset>-102359</wp:posOffset>
                    </wp:positionH>
                    <wp:positionV relativeFrom="paragraph">
                      <wp:posOffset>3080338</wp:posOffset>
                    </wp:positionV>
                    <wp:extent cx="2919046" cy="562707"/>
                    <wp:effectExtent l="0" t="0" r="0" b="889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9046" cy="562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DEA113" w14:textId="77777777" w:rsidR="00DF578E" w:rsidRPr="00426F6F" w:rsidRDefault="00DF578E" w:rsidP="00162AA9">
                                <w:pPr>
                                  <w:pStyle w:val="afffff3"/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</w:rPr>
                                </w:pPr>
                                <w:r w:rsidRPr="00426F6F">
                                  <w:rPr>
                                    <w:rFonts w:ascii="Microsoft YaHei UI" w:eastAsia="Microsoft YaHei UI" w:hAnsi="Microsoft YaHei UI" w:hint="eastAsia"/>
                                    <w:sz w:val="48"/>
                                    <w:szCs w:val="48"/>
                                    <w:lang w:val="zh-CN"/>
                                  </w:rPr>
                                  <w:t>漫</w:t>
                                </w:r>
                                <w:r w:rsidRPr="00426F6F"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  <w:lang w:val="zh-CN"/>
                                  </w:rPr>
                                  <w:t>旅图</w:t>
                                </w:r>
                                <w:r w:rsidRPr="00426F6F">
                                  <w:rPr>
                                    <w:rFonts w:ascii="Microsoft YaHei UI" w:eastAsia="Microsoft YaHei UI" w:hAnsi="Microsoft YaHei UI" w:hint="eastAsia"/>
                                    <w:sz w:val="48"/>
                                    <w:szCs w:val="48"/>
                                    <w:lang w:val="zh-CN"/>
                                  </w:rPr>
                                  <w:t>app</w:t>
                                </w:r>
                              </w:p>
                              <w:p w14:paraId="26D66218" w14:textId="77777777" w:rsidR="00DF578E" w:rsidRDefault="00DF57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03266A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" o:spid="_x0000_s1026" type="#_x0000_t202" style="position:absolute;margin-left:-8.05pt;margin-top:242.55pt;width:229.85pt;height:44.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" fillcolor="white [3201]" stroked="f" strokeweight=".5pt">
                    <v:textbox>
                      <w:txbxContent>
                        <w:p w14:paraId="7BDEA113" w14:textId="77777777" w:rsidR="00DF578E" w:rsidRPr="00426F6F" w:rsidRDefault="00DF578E" w:rsidP="00162AA9">
                          <w:pPr>
                            <w:pStyle w:val="afffff3"/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</w:rPr>
                          </w:pPr>
                          <w:r w:rsidRPr="00426F6F">
                            <w:rPr>
                              <w:rFonts w:ascii="Microsoft YaHei UI" w:eastAsia="Microsoft YaHei UI" w:hAnsi="Microsoft YaHei UI" w:hint="eastAsia"/>
                              <w:sz w:val="48"/>
                              <w:szCs w:val="48"/>
                              <w:lang w:val="zh-CN"/>
                            </w:rPr>
                            <w:t>漫</w:t>
                          </w:r>
                          <w:r w:rsidRPr="00426F6F"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  <w:lang w:val="zh-CN"/>
                            </w:rPr>
                            <w:t>旅图</w:t>
                          </w:r>
                          <w:r w:rsidRPr="00426F6F">
                            <w:rPr>
                              <w:rFonts w:ascii="Microsoft YaHei UI" w:eastAsia="Microsoft YaHei UI" w:hAnsi="Microsoft YaHei UI" w:hint="eastAsia"/>
                              <w:sz w:val="48"/>
                              <w:szCs w:val="48"/>
                              <w:lang w:val="zh-CN"/>
                            </w:rPr>
                            <w:t>app</w:t>
                          </w:r>
                        </w:p>
                        <w:p w14:paraId="26D66218" w14:textId="77777777" w:rsidR="00DF578E" w:rsidRDefault="00DF578E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93E27">
            <w:rPr>
              <w:rFonts w:ascii="Microsoft YaHei UI" w:eastAsia="Microsoft YaHei UI" w:hAnsi="Microsoft YaHei UI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349E2A" wp14:editId="3FA47CC9">
                    <wp:simplePos x="0" y="0"/>
                    <wp:positionH relativeFrom="margin">
                      <wp:posOffset>52688</wp:posOffset>
                    </wp:positionH>
                    <wp:positionV relativeFrom="margin">
                      <wp:posOffset>770289</wp:posOffset>
                    </wp:positionV>
                    <wp:extent cx="5791200" cy="6581775"/>
                    <wp:effectExtent l="0" t="0" r="0" b="9525"/>
                    <wp:wrapTopAndBottom/>
                    <wp:docPr id="6" name="文本框 6" descr="标题、副标题和摘要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581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A862FC" w14:textId="21E5995A" w:rsidR="00DF578E" w:rsidRPr="00B03D1E" w:rsidRDefault="007F549D" w:rsidP="00162AA9">
                                <w:pPr>
                                  <w:pStyle w:val="afffffd"/>
                                  <w:spacing w:line="240" w:lineRule="auto"/>
                                  <w:rPr>
                                    <w:rFonts w:ascii="Microsoft YaHei UI" w:eastAsia="Microsoft YaHei UI" w:hAnsi="Microsoft YaHei UI"/>
                                    <w:sz w:val="40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bCs/>
                                      <w:sz w:val="40"/>
                                      <w:szCs w:val="84"/>
                                    </w:rPr>
                                    <w:alias w:val="标题"/>
                                    <w:tag w:val=""/>
                                    <w:id w:val="-20518308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578E" w:rsidRPr="00B03D1E">
                                      <w:rPr>
                                        <w:rFonts w:ascii="Microsoft YaHei UI" w:eastAsia="Microsoft YaHei UI" w:hAnsi="Microsoft YaHei UI" w:hint="eastAsia"/>
                                        <w:bCs/>
                                        <w:sz w:val="40"/>
                                        <w:szCs w:val="84"/>
                                      </w:rPr>
                                      <w:t>软件</w:t>
                                    </w:r>
                                    <w:r w:rsidR="00654993">
                                      <w:rPr>
                                        <w:rFonts w:ascii="Microsoft YaHei UI" w:eastAsia="Microsoft YaHei UI" w:hAnsi="Microsoft YaHei UI" w:hint="eastAsia"/>
                                        <w:bCs/>
                                        <w:sz w:val="40"/>
                                        <w:szCs w:val="84"/>
                                      </w:rPr>
                                      <w:t>测试</w:t>
                                    </w:r>
                                    <w:r w:rsidR="00AF2DE6">
                                      <w:rPr>
                                        <w:rFonts w:ascii="Microsoft YaHei UI" w:eastAsia="Microsoft YaHei UI" w:hAnsi="Microsoft YaHei UI"/>
                                        <w:bCs/>
                                        <w:sz w:val="40"/>
                                        <w:szCs w:val="84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60EA2866" w14:textId="77777777" w:rsidR="00DF578E" w:rsidRDefault="00DF578E" w:rsidP="00162AA9">
                                <w:pPr>
                                  <w:pStyle w:val="afffff3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  <w:lang w:val="zh-CN"/>
                                  </w:rPr>
                                </w:pPr>
                              </w:p>
                              <w:p w14:paraId="121CBC81" w14:textId="77777777" w:rsidR="00DF578E" w:rsidRDefault="00DF578E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73786678" w14:textId="77777777" w:rsidR="00DF578E" w:rsidRDefault="00DF578E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6CFFFFFA" w14:textId="77777777" w:rsidR="00DF578E" w:rsidRPr="00B03D1E" w:rsidRDefault="00DF578E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340C19B9" w14:textId="77777777" w:rsidR="00DF578E" w:rsidRPr="00162AA9" w:rsidRDefault="00DF578E" w:rsidP="00162AA9">
                                <w:pPr>
                                  <w:pStyle w:val="afffff3"/>
                                  <w:jc w:val="right"/>
                                  <w:rPr>
                                    <w:rFonts w:ascii="Microsoft YaHei UI" w:eastAsia="Microsoft YaHei UI" w:hAnsi="Microsoft YaHei UI"/>
                                    <w:color w:val="auto"/>
                                    <w:sz w:val="48"/>
                                    <w:szCs w:val="48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/>
                                    <w:color w:val="auto"/>
                                    <w:sz w:val="48"/>
                                    <w:szCs w:val="48"/>
                                    <w:lang w:val="zh-CN"/>
                                  </w:rPr>
                                  <w:t>江左萌</w:t>
                                </w:r>
                              </w:p>
                              <w:p w14:paraId="4F43AA71" w14:textId="77777777" w:rsidR="00DF578E" w:rsidRPr="00B03D1E" w:rsidRDefault="00DF578E" w:rsidP="00B03D1E">
                                <w:pPr>
                                  <w:pStyle w:val="affffff3"/>
                                  <w:wordWrap w:val="0"/>
                                  <w:spacing w:before="0" w:after="0" w:line="240" w:lineRule="auto"/>
                                  <w:ind w:left="0"/>
                                  <w:jc w:val="right"/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</w:pP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小组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成员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：方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锡鑫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关璐、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吴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文耀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 xml:space="preserve">         </w:t>
                                </w:r>
                              </w:p>
                              <w:p w14:paraId="71EEA1E4" w14:textId="77777777" w:rsidR="00DF578E" w:rsidRPr="00162AA9" w:rsidRDefault="00DF578E" w:rsidP="00B03D1E">
                                <w:pPr>
                                  <w:pStyle w:val="affffff3"/>
                                  <w:wordWrap w:val="0"/>
                                  <w:spacing w:before="0" w:after="0" w:line="240" w:lineRule="auto"/>
                                  <w:ind w:left="0"/>
                                  <w:jc w:val="right"/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</w:rPr>
                                </w:pP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吴伟钊、陈漪凡、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史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佳婧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349E2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6" o:spid="_x0000_s1027" type="#_x0000_t202" alt="标题、副标题和摘要" style="position:absolute;margin-left:4.15pt;margin-top:60.65pt;width:456pt;height:518.2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" filled="f" stroked="f" strokeweight=".5pt">
                    <v:textbox inset="0,0,0,0">
                      <w:txbxContent>
                        <w:p w14:paraId="12A862FC" w14:textId="21E5995A" w:rsidR="00DF578E" w:rsidRPr="00B03D1E" w:rsidRDefault="007F549D" w:rsidP="00162AA9">
                          <w:pPr>
                            <w:pStyle w:val="afffffd"/>
                            <w:spacing w:line="240" w:lineRule="auto"/>
                            <w:rPr>
                              <w:rFonts w:ascii="Microsoft YaHei UI" w:eastAsia="Microsoft YaHei UI" w:hAnsi="Microsoft YaHei UI"/>
                              <w:sz w:val="40"/>
                              <w:szCs w:val="84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bCs/>
                                <w:sz w:val="40"/>
                                <w:szCs w:val="84"/>
                              </w:rPr>
                              <w:alias w:val="标题"/>
                              <w:tag w:val=""/>
                              <w:id w:val="-20518308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F578E" w:rsidRPr="00B03D1E">
                                <w:rPr>
                                  <w:rFonts w:ascii="Microsoft YaHei UI" w:eastAsia="Microsoft YaHei UI" w:hAnsi="Microsoft YaHei UI" w:hint="eastAsia"/>
                                  <w:bCs/>
                                  <w:sz w:val="40"/>
                                  <w:szCs w:val="84"/>
                                </w:rPr>
                                <w:t>软件</w:t>
                              </w:r>
                              <w:r w:rsidR="00654993">
                                <w:rPr>
                                  <w:rFonts w:ascii="Microsoft YaHei UI" w:eastAsia="Microsoft YaHei UI" w:hAnsi="Microsoft YaHei UI" w:hint="eastAsia"/>
                                  <w:bCs/>
                                  <w:sz w:val="40"/>
                                  <w:szCs w:val="84"/>
                                </w:rPr>
                                <w:t>测试</w:t>
                              </w:r>
                              <w:r w:rsidR="00AF2DE6">
                                <w:rPr>
                                  <w:rFonts w:ascii="Microsoft YaHei UI" w:eastAsia="Microsoft YaHei UI" w:hAnsi="Microsoft YaHei UI"/>
                                  <w:bCs/>
                                  <w:sz w:val="40"/>
                                  <w:szCs w:val="84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60EA2866" w14:textId="77777777" w:rsidR="00DF578E" w:rsidRDefault="00DF578E" w:rsidP="00162AA9">
                          <w:pPr>
                            <w:pStyle w:val="afffff3"/>
                            <w:jc w:val="center"/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  <w:lang w:val="zh-CN"/>
                            </w:rPr>
                          </w:pPr>
                        </w:p>
                        <w:p w14:paraId="121CBC81" w14:textId="77777777" w:rsidR="00DF578E" w:rsidRDefault="00DF578E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73786678" w14:textId="77777777" w:rsidR="00DF578E" w:rsidRDefault="00DF578E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6CFFFFFA" w14:textId="77777777" w:rsidR="00DF578E" w:rsidRPr="00B03D1E" w:rsidRDefault="00DF578E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340C19B9" w14:textId="77777777" w:rsidR="00DF578E" w:rsidRPr="00162AA9" w:rsidRDefault="00DF578E" w:rsidP="00162AA9">
                          <w:pPr>
                            <w:pStyle w:val="afffff3"/>
                            <w:jc w:val="right"/>
                            <w:rPr>
                              <w:rFonts w:ascii="Microsoft YaHei UI" w:eastAsia="Microsoft YaHei UI" w:hAnsi="Microsoft YaHei UI"/>
                              <w:color w:val="auto"/>
                              <w:sz w:val="48"/>
                              <w:szCs w:val="48"/>
                              <w:lang w:val="zh-CN"/>
                            </w:rPr>
                          </w:pPr>
                          <w:r>
                            <w:rPr>
                              <w:rFonts w:ascii="Microsoft YaHei UI" w:eastAsia="Microsoft YaHei UI" w:hAnsi="Microsoft YaHei UI"/>
                              <w:color w:val="auto"/>
                              <w:sz w:val="48"/>
                              <w:szCs w:val="48"/>
                              <w:lang w:val="zh-CN"/>
                            </w:rPr>
                            <w:t>江左萌</w:t>
                          </w:r>
                        </w:p>
                        <w:p w14:paraId="4F43AA71" w14:textId="77777777" w:rsidR="00DF578E" w:rsidRPr="00B03D1E" w:rsidRDefault="00DF578E" w:rsidP="00B03D1E">
                          <w:pPr>
                            <w:pStyle w:val="affffff3"/>
                            <w:wordWrap w:val="0"/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</w:pP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小组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成员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：方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锡鑫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、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关璐、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吴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文耀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 xml:space="preserve">         </w:t>
                          </w:r>
                        </w:p>
                        <w:p w14:paraId="71EEA1E4" w14:textId="77777777" w:rsidR="00DF578E" w:rsidRPr="00162AA9" w:rsidRDefault="00DF578E" w:rsidP="00B03D1E">
                          <w:pPr>
                            <w:pStyle w:val="affffff3"/>
                            <w:wordWrap w:val="0"/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</w:rPr>
                          </w:pP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吴伟钊、陈漪凡、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史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佳婧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</w:rPr>
                            <w:t xml:space="preserve">    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B51F3C" w:rsidRPr="00693E27">
            <w:rPr>
              <w:rFonts w:ascii="Microsoft YaHei UI" w:eastAsia="Microsoft YaHei UI" w:hAnsi="Microsoft YaHei UI"/>
              <w:sz w:val="52"/>
              <w:szCs w:val="52"/>
            </w:rPr>
            <w:br w:type="page"/>
          </w:r>
        </w:p>
        <w:p w14:paraId="1E3B73D0" w14:textId="77777777" w:rsidR="00383CA3" w:rsidRDefault="00383CA3">
          <w:pPr>
            <w:rPr>
              <w:rFonts w:ascii="Microsoft YaHei UI" w:eastAsia="Microsoft YaHei UI" w:hAnsi="Microsoft YaHei UI"/>
              <w:sz w:val="52"/>
              <w:szCs w:val="52"/>
            </w:rPr>
            <w:sectPr w:rsidR="00383CA3" w:rsidSect="00062860">
              <w:headerReference w:type="default" r:id="rId11"/>
              <w:pgSz w:w="11907" w:h="16839" w:code="1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</w:p>
        <w:tbl>
          <w:tblPr>
            <w:tblStyle w:val="1f6"/>
            <w:tblpPr w:leftFromText="180" w:rightFromText="180" w:vertAnchor="page" w:horzAnchor="margin" w:tblpY="3354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1276"/>
            <w:gridCol w:w="3969"/>
            <w:gridCol w:w="2357"/>
          </w:tblGrid>
          <w:tr w:rsidR="00D076FD" w14:paraId="50A69DD0" w14:textId="77777777" w:rsidTr="00310E3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69D6A6A3" w14:textId="77777777" w:rsidR="00D076FD" w:rsidRPr="00183E42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lastRenderedPageBreak/>
                  <w:t>更新日期</w:t>
                </w:r>
              </w:p>
            </w:tc>
            <w:tc>
              <w:tcPr>
                <w:tcW w:w="1276" w:type="dxa"/>
              </w:tcPr>
              <w:p w14:paraId="6AC39E45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版本号</w:t>
                </w:r>
              </w:p>
            </w:tc>
            <w:tc>
              <w:tcPr>
                <w:tcW w:w="3969" w:type="dxa"/>
              </w:tcPr>
              <w:p w14:paraId="6D9B9BD9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版本更新说明</w:t>
                </w:r>
              </w:p>
            </w:tc>
            <w:tc>
              <w:tcPr>
                <w:tcW w:w="2357" w:type="dxa"/>
              </w:tcPr>
              <w:p w14:paraId="05B6CB6C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负责人</w:t>
                </w:r>
              </w:p>
            </w:tc>
          </w:tr>
          <w:tr w:rsidR="00D076FD" w14:paraId="514FBB5C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23011B84" w14:textId="677DA477" w:rsidR="00D076FD" w:rsidRPr="006E3099" w:rsidRDefault="00431DCC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7.</w:t>
                </w:r>
                <w:r w:rsidR="00015C5B"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10</w:t>
                </w:r>
              </w:p>
            </w:tc>
            <w:tc>
              <w:tcPr>
                <w:tcW w:w="1276" w:type="dxa"/>
              </w:tcPr>
              <w:p w14:paraId="7C896074" w14:textId="32085B7D" w:rsidR="00D076FD" w:rsidRPr="006E3099" w:rsidRDefault="00431DCC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V1.0</w:t>
                </w:r>
              </w:p>
            </w:tc>
            <w:tc>
              <w:tcPr>
                <w:tcW w:w="3969" w:type="dxa"/>
              </w:tcPr>
              <w:p w14:paraId="3D46499D" w14:textId="00041115" w:rsidR="00D076FD" w:rsidRPr="006E3099" w:rsidRDefault="00015C5B" w:rsidP="001D04C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建立文档基本格式和第一章引言内容</w:t>
                </w:r>
              </w:p>
            </w:tc>
            <w:tc>
              <w:tcPr>
                <w:tcW w:w="2357" w:type="dxa"/>
              </w:tcPr>
              <w:p w14:paraId="4C82CF18" w14:textId="6F5ABC37" w:rsidR="00D076FD" w:rsidRPr="006E3099" w:rsidRDefault="00015C5B" w:rsidP="009F538D">
                <w:pPr>
                  <w:tabs>
                    <w:tab w:val="left" w:pos="513"/>
                    <w:tab w:val="center" w:pos="107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陈漪凡</w:t>
                </w:r>
              </w:p>
            </w:tc>
          </w:tr>
          <w:tr w:rsidR="00431DCC" w14:paraId="441D4C2A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7AD3AAFC" w14:textId="6EC7EA56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25537B56" w14:textId="77C0FA9A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0EAF5A67" w14:textId="516AC1B6" w:rsidR="00431DCC" w:rsidRPr="006E3099" w:rsidRDefault="00431DCC" w:rsidP="00015C5B">
                <w:pPr>
                  <w:tabs>
                    <w:tab w:val="left" w:pos="1326"/>
                    <w:tab w:val="center" w:pos="1876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782BD1D2" w14:textId="5FA3101C" w:rsidR="00431DCC" w:rsidRPr="006E3099" w:rsidRDefault="00015C5B" w:rsidP="00015C5B">
                <w:pPr>
                  <w:tabs>
                    <w:tab w:val="left" w:pos="700"/>
                    <w:tab w:val="center" w:pos="1070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/>
                    <w:sz w:val="18"/>
                    <w:szCs w:val="18"/>
                  </w:rPr>
                  <w:tab/>
                </w:r>
                <w:r>
                  <w:rPr>
                    <w:rFonts w:ascii="Microsoft YaHei UI" w:eastAsia="Microsoft YaHei UI" w:hAnsi="Microsoft YaHei UI"/>
                    <w:sz w:val="18"/>
                    <w:szCs w:val="18"/>
                  </w:rPr>
                  <w:tab/>
                </w:r>
              </w:p>
            </w:tc>
          </w:tr>
          <w:tr w:rsidR="00431DCC" w14:paraId="6C5BF3A5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32FFD03C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AE453A2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44692C6B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11D9D20D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6AE8CDEA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1E9EE041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500DD2E3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3D602DED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2DCEA04F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374F6E69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00307456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5DEBB120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35F70712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60D71BB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14787D9C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7D4B82B0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54E1A441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6F673770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65C6BE1E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0AAE8D53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6D77950C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F9DE33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0722D0E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5DB52DE5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40DA78CF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6570688A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24676999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2E4AE8E7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0AD5A2FD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7F2A26E0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1859802F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3C973C87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10F9DC64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5C889788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6628D68F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0F2263DA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355D5B11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597B6FD8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6F7E950C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34F3670A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47BC06B0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3596681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67BE312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0670EAFC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</w:tbl>
        <w:p w14:paraId="78C4CBE3" w14:textId="77777777" w:rsidR="00B1144C" w:rsidRPr="000A491E" w:rsidRDefault="00087A2F" w:rsidP="00087A2F">
          <w:pPr>
            <w:pStyle w:val="affffff0"/>
            <w:rPr>
              <w:rFonts w:ascii="微软雅黑" w:eastAsia="微软雅黑" w:hAnsi="微软雅黑"/>
            </w:rPr>
          </w:pPr>
          <w:r w:rsidRPr="000A491E">
            <w:rPr>
              <w:rFonts w:ascii="微软雅黑" w:eastAsia="微软雅黑" w:hAnsi="微软雅黑" w:hint="eastAsia"/>
            </w:rPr>
            <w:t>文档更新记录表</w:t>
          </w:r>
        </w:p>
      </w:sdtContent>
    </w:sdt>
    <w:sdt>
      <w:sdtPr>
        <w:rPr>
          <w:rFonts w:asciiTheme="minorHAnsi" w:eastAsiaTheme="minorEastAsia" w:hAnsiTheme="minorHAnsi" w:cstheme="minorBidi"/>
          <w:color w:val="595959" w:themeColor="text1" w:themeTint="A6"/>
          <w:kern w:val="20"/>
          <w:sz w:val="20"/>
          <w:szCs w:val="20"/>
          <w:lang w:val="zh-CN"/>
        </w:rPr>
        <w:id w:val="82262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EBAD4" w14:textId="77777777" w:rsidR="00DF578E" w:rsidRDefault="00DF578E">
          <w:pPr>
            <w:pStyle w:val="affffff8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05E21822" w14:textId="77777777" w:rsidR="000A491E" w:rsidRPr="00DF578E" w:rsidRDefault="000A491E">
          <w:pPr>
            <w:pStyle w:val="affffff8"/>
            <w:rPr>
              <w:lang w:val="zh-CN"/>
            </w:rPr>
          </w:pPr>
          <w:r w:rsidRPr="00DF578E">
            <w:rPr>
              <w:lang w:val="zh-CN"/>
            </w:rPr>
            <w:lastRenderedPageBreak/>
            <w:t>目录</w:t>
          </w:r>
          <w:bookmarkStart w:id="0" w:name="_GoBack"/>
          <w:bookmarkEnd w:id="0"/>
        </w:p>
        <w:p w14:paraId="4A22BBC0" w14:textId="77777777" w:rsidR="00B728A0" w:rsidRDefault="000A491E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r w:rsidRPr="00DF578E">
            <w:fldChar w:fldCharType="begin"/>
          </w:r>
          <w:r w:rsidRPr="00DF578E">
            <w:instrText xml:space="preserve"> TOC \o "1-3" \h \z \u </w:instrText>
          </w:r>
          <w:r w:rsidRPr="00DF578E">
            <w:fldChar w:fldCharType="separate"/>
          </w:r>
          <w:hyperlink w:anchor="_Toc455905398" w:history="1">
            <w:r w:rsidR="00B728A0" w:rsidRPr="00416689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第一章  引言</w:t>
            </w:r>
            <w:r w:rsidR="00B728A0">
              <w:rPr>
                <w:noProof/>
                <w:webHidden/>
              </w:rPr>
              <w:tab/>
            </w:r>
            <w:r w:rsidR="00B728A0">
              <w:rPr>
                <w:noProof/>
                <w:webHidden/>
              </w:rPr>
              <w:fldChar w:fldCharType="begin"/>
            </w:r>
            <w:r w:rsidR="00B728A0">
              <w:rPr>
                <w:noProof/>
                <w:webHidden/>
              </w:rPr>
              <w:instrText xml:space="preserve"> PAGEREF _Toc455905398 \h </w:instrText>
            </w:r>
            <w:r w:rsidR="00B728A0">
              <w:rPr>
                <w:noProof/>
                <w:webHidden/>
              </w:rPr>
            </w:r>
            <w:r w:rsidR="00B728A0">
              <w:rPr>
                <w:noProof/>
                <w:webHidden/>
              </w:rPr>
              <w:fldChar w:fldCharType="separate"/>
            </w:r>
            <w:r w:rsidR="00B728A0">
              <w:rPr>
                <w:noProof/>
                <w:webHidden/>
              </w:rPr>
              <w:t>1</w:t>
            </w:r>
            <w:r w:rsidR="00B728A0">
              <w:rPr>
                <w:noProof/>
                <w:webHidden/>
              </w:rPr>
              <w:fldChar w:fldCharType="end"/>
            </w:r>
          </w:hyperlink>
        </w:p>
        <w:p w14:paraId="31899B2E" w14:textId="77777777" w:rsidR="00B728A0" w:rsidRDefault="00B728A0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905399" w:history="1">
            <w:r w:rsidRPr="00416689">
              <w:rPr>
                <w:rStyle w:val="afff7"/>
                <w:rFonts w:ascii="Microsoft YaHei UI" w:eastAsia="Microsoft YaHei UI" w:hAnsi="Microsoft YaHei UI"/>
                <w:noProof/>
              </w:rPr>
              <w:t>1.1文档用途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F2CE" w14:textId="77777777" w:rsidR="00B728A0" w:rsidRDefault="00B728A0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905400" w:history="1">
            <w:r w:rsidRPr="00416689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1.2 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7A0F" w14:textId="77777777" w:rsidR="00B728A0" w:rsidRDefault="00B728A0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905401" w:history="1">
            <w:r w:rsidRPr="00416689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9E9E" w14:textId="77777777" w:rsidR="00B728A0" w:rsidRDefault="00B728A0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905402" w:history="1">
            <w:r w:rsidRPr="00416689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第2章  测试综述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CEF8" w14:textId="77777777" w:rsidR="00B728A0" w:rsidRDefault="00B728A0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905403" w:history="1">
            <w:r w:rsidRPr="00416689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2.1 测试内容概述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C315" w14:textId="77777777" w:rsidR="00B728A0" w:rsidRDefault="00B728A0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905404" w:history="1">
            <w:r w:rsidRPr="00416689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2.2 测试运行环境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BEF0" w14:textId="77777777" w:rsidR="00B728A0" w:rsidRDefault="00B728A0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905405" w:history="1">
            <w:r w:rsidRPr="00416689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2.3 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F3E1" w14:textId="77777777" w:rsidR="00B728A0" w:rsidRDefault="00B728A0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905406" w:history="1">
            <w:r w:rsidRPr="00416689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第3章 测试记录表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BE80" w14:textId="77777777" w:rsidR="00B728A0" w:rsidRDefault="00B728A0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905407" w:history="1">
            <w:r w:rsidRPr="00416689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第4章  测试结果反馈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2471" w14:textId="77777777" w:rsidR="00B728A0" w:rsidRDefault="00B728A0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905408" w:history="1">
            <w:r w:rsidRPr="00416689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4.1  测试bug总结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EB47" w14:textId="77777777" w:rsidR="00B728A0" w:rsidRDefault="00B728A0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905409" w:history="1">
            <w:r w:rsidRPr="00416689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4.2  软件修改建议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A322" w14:textId="77777777" w:rsidR="000A491E" w:rsidRDefault="000A491E">
          <w:r w:rsidRPr="00DF578E">
            <w:rPr>
              <w:b/>
              <w:bCs/>
              <w:lang w:val="zh-CN"/>
            </w:rPr>
            <w:fldChar w:fldCharType="end"/>
          </w:r>
        </w:p>
      </w:sdtContent>
    </w:sdt>
    <w:p w14:paraId="74FB21D8" w14:textId="77777777" w:rsidR="00B1144C" w:rsidRPr="00CF025F" w:rsidRDefault="00B1144C">
      <w:pPr>
        <w:rPr>
          <w:rFonts w:ascii="Microsoft YaHei UI" w:eastAsia="Microsoft YaHei UI" w:hAnsi="Microsoft YaHei UI"/>
          <w:sz w:val="18"/>
        </w:rPr>
        <w:sectPr w:rsidR="00B1144C" w:rsidRPr="00CF025F">
          <w:headerReference w:type="first" r:id="rId12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614E5B25" w14:textId="77777777" w:rsidR="00B1144C" w:rsidRPr="00CF025F" w:rsidRDefault="004B2CE9">
      <w:pPr>
        <w:pStyle w:val="1"/>
        <w:rPr>
          <w:rFonts w:ascii="Microsoft YaHei UI" w:eastAsia="Microsoft YaHei UI" w:hAnsi="Microsoft YaHei UI"/>
          <w:sz w:val="32"/>
        </w:rPr>
      </w:pPr>
      <w:bookmarkStart w:id="1" w:name="_Toc455905398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第一章  引言</w:t>
      </w:r>
      <w:bookmarkEnd w:id="1"/>
    </w:p>
    <w:p w14:paraId="536F9DAF" w14:textId="2E105712" w:rsidR="00B1144C" w:rsidRDefault="002E3A60" w:rsidP="002E3A60">
      <w:pPr>
        <w:pStyle w:val="21"/>
        <w:rPr>
          <w:rFonts w:ascii="Microsoft YaHei UI" w:eastAsia="Microsoft YaHei UI" w:hAnsi="Microsoft YaHei UI"/>
          <w:sz w:val="22"/>
        </w:rPr>
      </w:pPr>
      <w:bookmarkStart w:id="2" w:name="_Toc455905399"/>
      <w:r>
        <w:rPr>
          <w:rFonts w:ascii="Microsoft YaHei UI" w:eastAsia="Microsoft YaHei UI" w:hAnsi="Microsoft YaHei UI" w:hint="eastAsia"/>
          <w:sz w:val="22"/>
        </w:rPr>
        <w:t>1.1</w:t>
      </w:r>
      <w:r w:rsidR="007509E5">
        <w:rPr>
          <w:rFonts w:ascii="Microsoft YaHei UI" w:eastAsia="Microsoft YaHei UI" w:hAnsi="Microsoft YaHei UI" w:hint="eastAsia"/>
          <w:sz w:val="22"/>
        </w:rPr>
        <w:t>文档用途</w:t>
      </w:r>
      <w:bookmarkEnd w:id="2"/>
    </w:p>
    <w:p w14:paraId="43428441" w14:textId="77777777" w:rsidR="005574D0" w:rsidRDefault="005574D0" w:rsidP="005574D0"/>
    <w:p w14:paraId="5BCC68AB" w14:textId="6687B93F" w:rsidR="005574D0" w:rsidRDefault="00015C5B" w:rsidP="00DF1B8A">
      <w:pPr>
        <w:ind w:firstLine="180"/>
      </w:pPr>
      <w:r>
        <w:rPr>
          <w:rFonts w:hint="eastAsia"/>
        </w:rPr>
        <w:t xml:space="preserve">    </w:t>
      </w:r>
      <w:r>
        <w:rPr>
          <w:rFonts w:hint="eastAsia"/>
        </w:rPr>
        <w:t>本文档是相片管理软件“漫旅图”的测试文档，结合产品需求规格说明书和设计文档，设计</w:t>
      </w:r>
      <w:r w:rsidR="009630D3">
        <w:rPr>
          <w:rFonts w:hint="eastAsia"/>
        </w:rPr>
        <w:t>测试样例</w:t>
      </w:r>
      <w:r>
        <w:rPr>
          <w:rFonts w:hint="eastAsia"/>
        </w:rPr>
        <w:t>，</w:t>
      </w:r>
      <w:r w:rsidR="009630D3">
        <w:rPr>
          <w:rFonts w:hint="eastAsia"/>
        </w:rPr>
        <w:t>并记录</w:t>
      </w:r>
      <w:r>
        <w:rPr>
          <w:rFonts w:hint="eastAsia"/>
        </w:rPr>
        <w:t>测试流程，并最终给产品</w:t>
      </w:r>
      <w:r w:rsidR="009630D3">
        <w:rPr>
          <w:rFonts w:hint="eastAsia"/>
        </w:rPr>
        <w:t>改进反馈意见。</w:t>
      </w:r>
    </w:p>
    <w:p w14:paraId="2E0F406C" w14:textId="77777777" w:rsidR="00DF1B8A" w:rsidRPr="005574D0" w:rsidRDefault="00DF1B8A" w:rsidP="00DF1B8A">
      <w:pPr>
        <w:ind w:firstLine="180"/>
      </w:pPr>
    </w:p>
    <w:p w14:paraId="7C013489" w14:textId="77777777" w:rsidR="00B1144C" w:rsidRPr="00CF025F" w:rsidRDefault="007509E5">
      <w:pPr>
        <w:pStyle w:val="21"/>
        <w:rPr>
          <w:rFonts w:ascii="Microsoft YaHei UI" w:eastAsia="Microsoft YaHei UI" w:hAnsi="Microsoft YaHei UI"/>
          <w:sz w:val="22"/>
        </w:rPr>
      </w:pPr>
      <w:bookmarkStart w:id="3" w:name="_Toc455905400"/>
      <w:r>
        <w:rPr>
          <w:rFonts w:ascii="Microsoft YaHei UI" w:eastAsia="Microsoft YaHei UI" w:hAnsi="Microsoft YaHei UI" w:hint="eastAsia"/>
          <w:sz w:val="22"/>
          <w:lang w:val="zh-CN"/>
        </w:rPr>
        <w:t>1.2 阅读对象</w:t>
      </w:r>
      <w:bookmarkEnd w:id="3"/>
    </w:p>
    <w:p w14:paraId="55497689" w14:textId="77777777" w:rsidR="00B1144C" w:rsidRDefault="00B1144C">
      <w:pPr>
        <w:rPr>
          <w:rFonts w:ascii="Microsoft YaHei UI" w:eastAsia="Microsoft YaHei UI" w:hAnsi="Microsoft YaHei UI"/>
          <w:sz w:val="18"/>
        </w:rPr>
      </w:pPr>
    </w:p>
    <w:p w14:paraId="6592EDDD" w14:textId="77777777" w:rsidR="009D6478" w:rsidRDefault="009D6478" w:rsidP="009D6478">
      <w:pPr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 xml:space="preserve">        本文档适合以下人员阅读：</w:t>
      </w:r>
    </w:p>
    <w:p w14:paraId="50BC274D" w14:textId="656013FF" w:rsidR="009D6478" w:rsidRDefault="002A7592" w:rsidP="009D6478">
      <w:pPr>
        <w:pStyle w:val="affffff7"/>
        <w:numPr>
          <w:ilvl w:val="0"/>
          <w:numId w:val="25"/>
        </w:numPr>
        <w:ind w:firstLineChars="0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系统设计和</w:t>
      </w:r>
      <w:r w:rsidR="009D6478">
        <w:rPr>
          <w:rFonts w:ascii="Microsoft YaHei UI" w:eastAsia="Microsoft YaHei UI" w:hAnsi="Microsoft YaHei UI" w:hint="eastAsia"/>
          <w:sz w:val="18"/>
        </w:rPr>
        <w:t>软件开发人员</w:t>
      </w:r>
    </w:p>
    <w:p w14:paraId="5D3CA404" w14:textId="03208E90" w:rsidR="009D6478" w:rsidRDefault="009D6478" w:rsidP="009D6478">
      <w:pPr>
        <w:pStyle w:val="affffff7"/>
        <w:numPr>
          <w:ilvl w:val="0"/>
          <w:numId w:val="25"/>
        </w:numPr>
        <w:ind w:firstLineChars="0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系统测试人员</w:t>
      </w:r>
    </w:p>
    <w:p w14:paraId="44D74D3E" w14:textId="77777777" w:rsidR="009D6478" w:rsidRPr="00CD7D56" w:rsidRDefault="009D6478" w:rsidP="009D6478">
      <w:pPr>
        <w:pStyle w:val="affffff7"/>
        <w:numPr>
          <w:ilvl w:val="0"/>
          <w:numId w:val="25"/>
        </w:numPr>
        <w:ind w:firstLineChars="0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项目评审人员</w:t>
      </w:r>
    </w:p>
    <w:p w14:paraId="77E69FF2" w14:textId="77777777" w:rsidR="009D6478" w:rsidRPr="00CF025F" w:rsidRDefault="009D6478">
      <w:pPr>
        <w:rPr>
          <w:rFonts w:ascii="Microsoft YaHei UI" w:eastAsia="Microsoft YaHei UI" w:hAnsi="Microsoft YaHei UI"/>
          <w:sz w:val="18"/>
        </w:rPr>
      </w:pPr>
    </w:p>
    <w:p w14:paraId="7E554EE4" w14:textId="77777777" w:rsidR="004C2438" w:rsidRPr="00CF025F" w:rsidRDefault="004C2438" w:rsidP="004C2438">
      <w:pPr>
        <w:pStyle w:val="21"/>
        <w:rPr>
          <w:rFonts w:ascii="Microsoft YaHei UI" w:eastAsia="Microsoft YaHei UI" w:hAnsi="Microsoft YaHei UI"/>
          <w:sz w:val="22"/>
        </w:rPr>
      </w:pPr>
      <w:bookmarkStart w:id="4" w:name="_Toc455905401"/>
      <w:r>
        <w:rPr>
          <w:rFonts w:ascii="Microsoft YaHei UI" w:eastAsia="Microsoft YaHei UI" w:hAnsi="Microsoft YaHei UI" w:hint="eastAsia"/>
          <w:sz w:val="22"/>
          <w:lang w:val="zh-CN"/>
        </w:rPr>
        <w:t>1.3 参考资料</w:t>
      </w:r>
      <w:bookmarkEnd w:id="4"/>
    </w:p>
    <w:p w14:paraId="29C07AF7" w14:textId="77777777" w:rsidR="00B1144C" w:rsidRDefault="00B1144C">
      <w:pPr>
        <w:rPr>
          <w:rFonts w:ascii="Microsoft YaHei UI" w:eastAsia="Microsoft YaHei UI" w:hAnsi="Microsoft YaHei UI"/>
          <w:sz w:val="18"/>
        </w:rPr>
      </w:pPr>
    </w:p>
    <w:p w14:paraId="35F496FD" w14:textId="035138B0" w:rsidR="00015C5B" w:rsidRDefault="005574D0">
      <w:pPr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 xml:space="preserve">        </w:t>
      </w:r>
      <w:r w:rsidR="00BC53BF">
        <w:rPr>
          <w:rFonts w:ascii="Microsoft YaHei UI" w:eastAsia="Microsoft YaHei UI" w:hAnsi="Microsoft YaHei UI" w:hint="eastAsia"/>
          <w:sz w:val="18"/>
        </w:rPr>
        <w:t>《漫旅图_软件需求规格说明书》</w:t>
      </w:r>
    </w:p>
    <w:p w14:paraId="7696994B" w14:textId="1F47A175" w:rsidR="00330851" w:rsidRPr="00CF025F" w:rsidRDefault="00330851" w:rsidP="00330851">
      <w:pPr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 xml:space="preserve">        </w:t>
      </w:r>
      <w:r>
        <w:rPr>
          <w:rFonts w:ascii="Microsoft YaHei UI" w:eastAsia="Microsoft YaHei UI" w:hAnsi="Microsoft YaHei UI" w:hint="eastAsia"/>
          <w:sz w:val="18"/>
        </w:rPr>
        <w:t>《漫旅图_</w:t>
      </w:r>
      <w:r>
        <w:rPr>
          <w:rFonts w:ascii="Microsoft YaHei UI" w:eastAsia="Microsoft YaHei UI" w:hAnsi="Microsoft YaHei UI" w:hint="eastAsia"/>
          <w:sz w:val="18"/>
        </w:rPr>
        <w:t>软件设计文档</w:t>
      </w:r>
      <w:r>
        <w:rPr>
          <w:rFonts w:ascii="Microsoft YaHei UI" w:eastAsia="Microsoft YaHei UI" w:hAnsi="Microsoft YaHei UI" w:hint="eastAsia"/>
          <w:sz w:val="18"/>
        </w:rPr>
        <w:t>》</w:t>
      </w:r>
    </w:p>
    <w:p w14:paraId="54846800" w14:textId="77777777" w:rsidR="00330851" w:rsidRPr="00CF025F" w:rsidRDefault="00330851">
      <w:pPr>
        <w:rPr>
          <w:rFonts w:ascii="Microsoft YaHei UI" w:eastAsia="Microsoft YaHei UI" w:hAnsi="Microsoft YaHei UI"/>
          <w:sz w:val="18"/>
        </w:rPr>
      </w:pPr>
    </w:p>
    <w:p w14:paraId="583A0C34" w14:textId="7F1A3AC0" w:rsidR="00B11BEC" w:rsidRPr="008861BE" w:rsidRDefault="002C0CFD" w:rsidP="00B11BEC">
      <w:pPr>
        <w:pStyle w:val="1"/>
        <w:rPr>
          <w:rFonts w:ascii="Microsoft YaHei UI" w:eastAsia="Microsoft YaHei UI" w:hAnsi="Microsoft YaHei UI"/>
          <w:sz w:val="32"/>
        </w:rPr>
      </w:pPr>
      <w:bookmarkStart w:id="5" w:name="_Toc455905402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 xml:space="preserve">第2章  </w:t>
      </w:r>
      <w:r w:rsidR="00584F62">
        <w:rPr>
          <w:rFonts w:ascii="Microsoft YaHei UI" w:eastAsia="Microsoft YaHei UI" w:hAnsi="Microsoft YaHei UI" w:hint="eastAsia"/>
          <w:sz w:val="32"/>
          <w:lang w:val="zh-CN"/>
        </w:rPr>
        <w:t>测试</w:t>
      </w:r>
      <w:r w:rsidR="008861BE">
        <w:rPr>
          <w:rFonts w:ascii="Microsoft YaHei UI" w:eastAsia="Microsoft YaHei UI" w:hAnsi="Microsoft YaHei UI" w:hint="eastAsia"/>
          <w:sz w:val="32"/>
          <w:lang w:val="zh-CN"/>
        </w:rPr>
        <w:t>综述</w:t>
      </w:r>
      <w:bookmarkEnd w:id="5"/>
    </w:p>
    <w:p w14:paraId="45F302C1" w14:textId="06B9A8C3" w:rsidR="00B11BEC" w:rsidRPr="00CF025F" w:rsidRDefault="00B11BEC" w:rsidP="00B11BEC">
      <w:pPr>
        <w:pStyle w:val="21"/>
        <w:rPr>
          <w:rFonts w:ascii="Microsoft YaHei UI" w:eastAsia="Microsoft YaHei UI" w:hAnsi="Microsoft YaHei UI"/>
          <w:sz w:val="22"/>
        </w:rPr>
      </w:pPr>
      <w:bookmarkStart w:id="6" w:name="_Toc455905403"/>
      <w:r>
        <w:rPr>
          <w:rFonts w:ascii="Microsoft YaHei UI" w:eastAsia="Microsoft YaHei UI" w:hAnsi="Microsoft YaHei UI" w:hint="eastAsia"/>
          <w:sz w:val="22"/>
          <w:lang w:val="zh-CN"/>
        </w:rPr>
        <w:t xml:space="preserve">2.1 </w:t>
      </w:r>
      <w:r w:rsidR="00584F62">
        <w:rPr>
          <w:rFonts w:ascii="Microsoft YaHei UI" w:eastAsia="Microsoft YaHei UI" w:hAnsi="Microsoft YaHei UI" w:hint="eastAsia"/>
          <w:sz w:val="22"/>
          <w:lang w:val="zh-CN"/>
        </w:rPr>
        <w:t>测试内容概述</w:t>
      </w:r>
      <w:bookmarkEnd w:id="6"/>
    </w:p>
    <w:p w14:paraId="16BD741E" w14:textId="77777777" w:rsidR="00B1144C" w:rsidRDefault="00B1144C" w:rsidP="00B11BEC">
      <w:pPr>
        <w:rPr>
          <w:rFonts w:ascii="Microsoft YaHei UI" w:eastAsia="Microsoft YaHei UI" w:hAnsi="Microsoft YaHei UI"/>
          <w:sz w:val="18"/>
        </w:rPr>
      </w:pPr>
    </w:p>
    <w:p w14:paraId="7D1C59BE" w14:textId="476F3F24" w:rsidR="00B11BEC" w:rsidRPr="00CF025F" w:rsidRDefault="00B11BEC" w:rsidP="00B11BEC">
      <w:pPr>
        <w:pStyle w:val="21"/>
        <w:rPr>
          <w:rFonts w:ascii="Microsoft YaHei UI" w:eastAsia="Microsoft YaHei UI" w:hAnsi="Microsoft YaHei UI"/>
          <w:sz w:val="22"/>
        </w:rPr>
      </w:pPr>
      <w:bookmarkStart w:id="7" w:name="_Toc455905404"/>
      <w:r>
        <w:rPr>
          <w:rFonts w:ascii="Microsoft YaHei UI" w:eastAsia="Microsoft YaHei UI" w:hAnsi="Microsoft YaHei UI" w:hint="eastAsia"/>
          <w:sz w:val="22"/>
          <w:lang w:val="zh-CN"/>
        </w:rPr>
        <w:t xml:space="preserve">2.2 </w:t>
      </w:r>
      <w:r w:rsidR="00584F62">
        <w:rPr>
          <w:rFonts w:ascii="Microsoft YaHei UI" w:eastAsia="Microsoft YaHei UI" w:hAnsi="Microsoft YaHei UI" w:hint="eastAsia"/>
          <w:sz w:val="22"/>
          <w:lang w:val="zh-CN"/>
        </w:rPr>
        <w:t>测试运行环境</w:t>
      </w:r>
      <w:bookmarkEnd w:id="7"/>
    </w:p>
    <w:p w14:paraId="528C7EDF" w14:textId="77777777" w:rsidR="008861BE" w:rsidRDefault="008861BE" w:rsidP="00B11BEC">
      <w:pPr>
        <w:rPr>
          <w:rFonts w:ascii="Microsoft YaHei UI" w:eastAsia="Microsoft YaHei UI" w:hAnsi="Microsoft YaHei UI" w:hint="eastAsia"/>
          <w:sz w:val="18"/>
        </w:rPr>
      </w:pPr>
    </w:p>
    <w:p w14:paraId="341D2EA7" w14:textId="4D28BC05" w:rsidR="00EF6224" w:rsidRPr="00EF6224" w:rsidRDefault="00EF6224" w:rsidP="00EF6224">
      <w:pPr>
        <w:pStyle w:val="21"/>
        <w:rPr>
          <w:rFonts w:ascii="Microsoft YaHei UI" w:eastAsia="Microsoft YaHei UI" w:hAnsi="Microsoft YaHei UI" w:hint="eastAsia"/>
          <w:sz w:val="22"/>
        </w:rPr>
      </w:pPr>
      <w:bookmarkStart w:id="8" w:name="_Toc455905405"/>
      <w:r>
        <w:rPr>
          <w:rFonts w:ascii="Microsoft YaHei UI" w:eastAsia="Microsoft YaHei UI" w:hAnsi="Microsoft YaHei UI" w:hint="eastAsia"/>
          <w:sz w:val="22"/>
          <w:lang w:val="zh-CN"/>
        </w:rPr>
        <w:t>2.3 术语表</w:t>
      </w:r>
      <w:bookmarkEnd w:id="8"/>
    </w:p>
    <w:p w14:paraId="72EC15F0" w14:textId="3A11FA19" w:rsidR="00B1144C" w:rsidRDefault="009B15A0">
      <w:pPr>
        <w:pStyle w:val="1"/>
        <w:rPr>
          <w:rFonts w:ascii="Microsoft YaHei UI" w:eastAsia="Microsoft YaHei UI" w:hAnsi="Microsoft YaHei UI" w:hint="eastAsia"/>
          <w:sz w:val="32"/>
          <w:lang w:val="zh-CN"/>
        </w:rPr>
      </w:pPr>
      <w:bookmarkStart w:id="9" w:name="_Toc455905406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 xml:space="preserve">第3章 </w:t>
      </w:r>
      <w:r w:rsidR="00D2246A">
        <w:rPr>
          <w:rFonts w:ascii="Microsoft YaHei UI" w:eastAsia="Microsoft YaHei UI" w:hAnsi="Microsoft YaHei UI" w:hint="eastAsia"/>
          <w:sz w:val="32"/>
          <w:lang w:val="zh-CN"/>
        </w:rPr>
        <w:t>测试</w:t>
      </w:r>
      <w:r w:rsidR="00147E71">
        <w:rPr>
          <w:rFonts w:ascii="Microsoft YaHei UI" w:eastAsia="Microsoft YaHei UI" w:hAnsi="Microsoft YaHei UI" w:hint="eastAsia"/>
          <w:sz w:val="32"/>
          <w:lang w:val="zh-CN"/>
        </w:rPr>
        <w:t>记录表</w:t>
      </w:r>
      <w:bookmarkEnd w:id="9"/>
    </w:p>
    <w:p w14:paraId="1FC01A4F" w14:textId="33136FE5" w:rsidR="00B63268" w:rsidRPr="00B63268" w:rsidRDefault="00B63268" w:rsidP="00B63268">
      <w:pPr>
        <w:pStyle w:val="affffff0"/>
        <w:rPr>
          <w:rFonts w:hint="eastAsia"/>
        </w:rPr>
      </w:pPr>
      <w:r>
        <w:rPr>
          <w:rFonts w:hint="eastAsia"/>
        </w:rPr>
        <w:t>测试记录表</w:t>
      </w:r>
      <w:r>
        <w:rPr>
          <w:rFonts w:hint="eastAsia"/>
        </w:rPr>
        <w:t xml:space="preserve">  v1.0</w:t>
      </w:r>
    </w:p>
    <w:tbl>
      <w:tblPr>
        <w:tblStyle w:val="1f6"/>
        <w:tblW w:w="0" w:type="auto"/>
        <w:tblLook w:val="04A0" w:firstRow="1" w:lastRow="0" w:firstColumn="1" w:lastColumn="0" w:noHBand="0" w:noVBand="1"/>
      </w:tblPr>
      <w:tblGrid>
        <w:gridCol w:w="2957"/>
        <w:gridCol w:w="2958"/>
        <w:gridCol w:w="2958"/>
      </w:tblGrid>
      <w:tr w:rsidR="00B63268" w:rsidRPr="00BE3EE6" w14:paraId="51EA71CC" w14:textId="77777777" w:rsidTr="00BE3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14:paraId="6AF95B48" w14:textId="276CC7F7" w:rsidR="00B63268" w:rsidRPr="00BE3EE6" w:rsidRDefault="00B63268" w:rsidP="00BE3EE6">
            <w:pPr>
              <w:jc w:val="center"/>
              <w:rPr>
                <w:rFonts w:ascii="Microsoft YaHei" w:eastAsia="Microsoft YaHei" w:hAnsi="Microsoft YaHei" w:hint="eastAsia"/>
                <w:sz w:val="21"/>
                <w:szCs w:val="21"/>
                <w:lang w:val="zh-CN"/>
              </w:rPr>
            </w:pPr>
            <w:r w:rsidRPr="00BE3EE6">
              <w:rPr>
                <w:rFonts w:ascii="Microsoft YaHei" w:eastAsia="Microsoft YaHei" w:hAnsi="Microsoft YaHei" w:hint="eastAsia"/>
                <w:sz w:val="21"/>
                <w:szCs w:val="21"/>
                <w:lang w:val="zh-CN"/>
              </w:rPr>
              <w:t>测试样例设计</w:t>
            </w:r>
          </w:p>
        </w:tc>
        <w:tc>
          <w:tcPr>
            <w:tcW w:w="2958" w:type="dxa"/>
          </w:tcPr>
          <w:p w14:paraId="7B2FCE91" w14:textId="11AFFC3F" w:rsidR="00B63268" w:rsidRPr="00BE3EE6" w:rsidRDefault="00B63268" w:rsidP="00BE3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sz w:val="21"/>
                <w:szCs w:val="21"/>
                <w:lang w:val="zh-CN"/>
              </w:rPr>
            </w:pPr>
            <w:r w:rsidRPr="00BE3EE6">
              <w:rPr>
                <w:rFonts w:ascii="Microsoft YaHei" w:eastAsia="Microsoft YaHei" w:hAnsi="Microsoft YaHei" w:hint="eastAsia"/>
                <w:sz w:val="21"/>
                <w:szCs w:val="21"/>
                <w:lang w:val="zh-CN"/>
              </w:rPr>
              <w:t>预期结果</w:t>
            </w:r>
          </w:p>
        </w:tc>
        <w:tc>
          <w:tcPr>
            <w:tcW w:w="2958" w:type="dxa"/>
          </w:tcPr>
          <w:p w14:paraId="741482CA" w14:textId="1F66FA74" w:rsidR="00B63268" w:rsidRPr="00BE3EE6" w:rsidRDefault="00B63268" w:rsidP="00BE3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sz w:val="21"/>
                <w:szCs w:val="21"/>
                <w:lang w:val="zh-CN"/>
              </w:rPr>
            </w:pPr>
            <w:r w:rsidRPr="00BE3EE6">
              <w:rPr>
                <w:rFonts w:ascii="Microsoft YaHei" w:eastAsia="Microsoft YaHei" w:hAnsi="Microsoft YaHei" w:hint="eastAsia"/>
                <w:sz w:val="21"/>
                <w:szCs w:val="21"/>
                <w:lang w:val="zh-CN"/>
              </w:rPr>
              <w:t>测试结果</w:t>
            </w:r>
          </w:p>
        </w:tc>
      </w:tr>
      <w:tr w:rsidR="00B63268" w:rsidRPr="00BE3EE6" w14:paraId="678D5677" w14:textId="77777777" w:rsidTr="00BE3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14:paraId="2A1C8709" w14:textId="77777777" w:rsidR="00B63268" w:rsidRPr="00BE3EE6" w:rsidRDefault="00B63268" w:rsidP="00F36B57">
            <w:pPr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23753BA3" w14:textId="77777777" w:rsidR="00B63268" w:rsidRPr="00BE3EE6" w:rsidRDefault="00B63268" w:rsidP="00F3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637DAE1C" w14:textId="77777777" w:rsidR="00B63268" w:rsidRPr="00BE3EE6" w:rsidRDefault="00B63268" w:rsidP="00F3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</w:tr>
      <w:tr w:rsidR="00B63268" w:rsidRPr="00BE3EE6" w14:paraId="1B9C13E3" w14:textId="77777777" w:rsidTr="00BE3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14:paraId="343AFB75" w14:textId="77777777" w:rsidR="00B63268" w:rsidRPr="00BE3EE6" w:rsidRDefault="00B63268" w:rsidP="00F36B57">
            <w:pPr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55CD8461" w14:textId="77777777" w:rsidR="00B63268" w:rsidRPr="00BE3EE6" w:rsidRDefault="00B63268" w:rsidP="00F3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485C6504" w14:textId="77777777" w:rsidR="00B63268" w:rsidRPr="00BE3EE6" w:rsidRDefault="00B63268" w:rsidP="00F3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</w:tr>
      <w:tr w:rsidR="00B63268" w:rsidRPr="00BE3EE6" w14:paraId="08AFDF32" w14:textId="77777777" w:rsidTr="00BE3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14:paraId="4DB39F3D" w14:textId="77777777" w:rsidR="00B63268" w:rsidRPr="00BE3EE6" w:rsidRDefault="00B63268" w:rsidP="00F36B57">
            <w:pPr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7EF0D4B4" w14:textId="77777777" w:rsidR="00B63268" w:rsidRPr="00BE3EE6" w:rsidRDefault="00B63268" w:rsidP="00F3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781CECA8" w14:textId="77777777" w:rsidR="00B63268" w:rsidRPr="00BE3EE6" w:rsidRDefault="00B63268" w:rsidP="00F3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</w:tr>
      <w:tr w:rsidR="00B63268" w:rsidRPr="00BE3EE6" w14:paraId="6F647183" w14:textId="77777777" w:rsidTr="00BE3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14:paraId="5E1245DF" w14:textId="77777777" w:rsidR="00B63268" w:rsidRPr="00BE3EE6" w:rsidRDefault="00B63268" w:rsidP="00F36B57">
            <w:pPr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7E0F6B80" w14:textId="77777777" w:rsidR="00B63268" w:rsidRPr="00BE3EE6" w:rsidRDefault="00B63268" w:rsidP="00F3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309C187E" w14:textId="77777777" w:rsidR="00B63268" w:rsidRPr="00BE3EE6" w:rsidRDefault="00B63268" w:rsidP="00F3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</w:tr>
      <w:tr w:rsidR="00B63268" w:rsidRPr="00BE3EE6" w14:paraId="18F30232" w14:textId="77777777" w:rsidTr="00BE3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14:paraId="7B63A353" w14:textId="77777777" w:rsidR="00B63268" w:rsidRPr="00BE3EE6" w:rsidRDefault="00B63268" w:rsidP="00F36B57">
            <w:pPr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387DA75B" w14:textId="77777777" w:rsidR="00B63268" w:rsidRPr="00BE3EE6" w:rsidRDefault="00B63268" w:rsidP="00F3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478A1FCE" w14:textId="77777777" w:rsidR="00B63268" w:rsidRPr="00BE3EE6" w:rsidRDefault="00B63268" w:rsidP="00F3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</w:tr>
      <w:tr w:rsidR="00B63268" w:rsidRPr="00BE3EE6" w14:paraId="06BF931E" w14:textId="77777777" w:rsidTr="00BE3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14:paraId="3DA80245" w14:textId="77777777" w:rsidR="00B63268" w:rsidRPr="00BE3EE6" w:rsidRDefault="00B63268" w:rsidP="00F36B57">
            <w:pPr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716BDD31" w14:textId="77777777" w:rsidR="00B63268" w:rsidRPr="00BE3EE6" w:rsidRDefault="00B63268" w:rsidP="00F3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52118F9E" w14:textId="77777777" w:rsidR="00B63268" w:rsidRPr="00BE3EE6" w:rsidRDefault="00B63268" w:rsidP="00F36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</w:tr>
      <w:tr w:rsidR="00B63268" w:rsidRPr="00BE3EE6" w14:paraId="638FD3E0" w14:textId="77777777" w:rsidTr="00BE3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14:paraId="7E7B9CE4" w14:textId="77777777" w:rsidR="00B63268" w:rsidRPr="00BE3EE6" w:rsidRDefault="00B63268" w:rsidP="00F36B57">
            <w:pPr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673EE377" w14:textId="77777777" w:rsidR="00B63268" w:rsidRPr="00BE3EE6" w:rsidRDefault="00B63268" w:rsidP="00F3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  <w:tc>
          <w:tcPr>
            <w:tcW w:w="2958" w:type="dxa"/>
          </w:tcPr>
          <w:p w14:paraId="72A94A2F" w14:textId="77777777" w:rsidR="00B63268" w:rsidRPr="00BE3EE6" w:rsidRDefault="00B63268" w:rsidP="00F36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1"/>
                <w:szCs w:val="21"/>
                <w:lang w:val="zh-CN"/>
              </w:rPr>
            </w:pPr>
          </w:p>
        </w:tc>
      </w:tr>
    </w:tbl>
    <w:p w14:paraId="7C21B8DA" w14:textId="77777777" w:rsidR="008861BE" w:rsidRPr="00F36B57" w:rsidRDefault="008861BE" w:rsidP="00F36B57">
      <w:pPr>
        <w:rPr>
          <w:lang w:val="zh-CN"/>
        </w:rPr>
      </w:pPr>
    </w:p>
    <w:p w14:paraId="34BD8D70" w14:textId="18677179" w:rsidR="00B1144C" w:rsidRPr="00CF025F" w:rsidRDefault="006B26D0">
      <w:pPr>
        <w:pStyle w:val="1"/>
        <w:rPr>
          <w:rFonts w:ascii="Microsoft YaHei UI" w:eastAsia="Microsoft YaHei UI" w:hAnsi="Microsoft YaHei UI"/>
          <w:sz w:val="32"/>
        </w:rPr>
      </w:pPr>
      <w:bookmarkStart w:id="10" w:name="_Toc455905407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 xml:space="preserve">第4章  </w:t>
      </w:r>
      <w:r w:rsidR="00EF6224">
        <w:rPr>
          <w:rFonts w:ascii="Microsoft YaHei UI" w:eastAsia="Microsoft YaHei UI" w:hAnsi="Microsoft YaHei UI" w:hint="eastAsia"/>
          <w:sz w:val="32"/>
          <w:lang w:val="zh-CN"/>
        </w:rPr>
        <w:t>测试结果反馈</w:t>
      </w:r>
      <w:bookmarkEnd w:id="10"/>
    </w:p>
    <w:p w14:paraId="66E7E078" w14:textId="5CF9CFDF" w:rsidR="00B1144C" w:rsidRDefault="00B6704C" w:rsidP="008C5199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1" w:name="_Toc455905408"/>
      <w:r>
        <w:rPr>
          <w:rFonts w:ascii="Microsoft YaHei UI" w:eastAsia="Microsoft YaHei UI" w:hAnsi="Microsoft YaHei UI" w:hint="eastAsia"/>
          <w:sz w:val="22"/>
          <w:lang w:val="zh-CN"/>
        </w:rPr>
        <w:t>4.1</w:t>
      </w:r>
      <w:r>
        <w:rPr>
          <w:rFonts w:ascii="Microsoft YaHei UI" w:eastAsia="Microsoft YaHei UI" w:hAnsi="Microsoft YaHei UI"/>
          <w:sz w:val="22"/>
          <w:lang w:val="zh-CN"/>
        </w:rPr>
        <w:t xml:space="preserve">  </w:t>
      </w:r>
      <w:r w:rsidR="00EF6224">
        <w:rPr>
          <w:rFonts w:ascii="Microsoft YaHei UI" w:eastAsia="Microsoft YaHei UI" w:hAnsi="Microsoft YaHei UI" w:hint="eastAsia"/>
          <w:sz w:val="22"/>
          <w:lang w:val="zh-CN"/>
        </w:rPr>
        <w:t>测试bug总结</w:t>
      </w:r>
      <w:bookmarkEnd w:id="11"/>
    </w:p>
    <w:p w14:paraId="5BCB5B20" w14:textId="77777777" w:rsidR="00C779D9" w:rsidRDefault="00C779D9" w:rsidP="00C779D9"/>
    <w:p w14:paraId="3EDD7741" w14:textId="0B8DEBBC" w:rsidR="007978DC" w:rsidRDefault="00C779D9" w:rsidP="00EF6224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12" w:name="_Toc455905409"/>
      <w:r>
        <w:rPr>
          <w:rFonts w:ascii="Microsoft YaHei UI" w:eastAsia="Microsoft YaHei UI" w:hAnsi="Microsoft YaHei UI" w:hint="eastAsia"/>
          <w:sz w:val="22"/>
          <w:lang w:val="zh-CN"/>
        </w:rPr>
        <w:t xml:space="preserve">4.2  </w:t>
      </w:r>
      <w:r w:rsidR="00EF6224">
        <w:rPr>
          <w:rFonts w:ascii="Microsoft YaHei UI" w:eastAsia="Microsoft YaHei UI" w:hAnsi="Microsoft YaHei UI" w:hint="eastAsia"/>
          <w:sz w:val="22"/>
          <w:lang w:val="zh-CN"/>
        </w:rPr>
        <w:t>软件修改建议</w:t>
      </w:r>
      <w:bookmarkEnd w:id="12"/>
    </w:p>
    <w:p w14:paraId="4BC733DB" w14:textId="77777777" w:rsidR="00EF6224" w:rsidRPr="00EF6224" w:rsidRDefault="00EF6224" w:rsidP="00EF6224">
      <w:pPr>
        <w:rPr>
          <w:rFonts w:hint="eastAsia"/>
          <w:lang w:val="zh-CN"/>
        </w:rPr>
      </w:pPr>
    </w:p>
    <w:p w14:paraId="23AFF9E8" w14:textId="0CB6CD07" w:rsidR="007978DC" w:rsidRPr="007978DC" w:rsidRDefault="007978DC" w:rsidP="007978DC"/>
    <w:sectPr w:rsidR="007978DC" w:rsidRPr="007978DC">
      <w:headerReference w:type="default" r:id="rId13"/>
      <w:footerReference w:type="default" r:id="rId14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C4211" w14:textId="77777777" w:rsidR="007F549D" w:rsidRDefault="007F549D">
      <w:pPr>
        <w:spacing w:after="0" w:line="240" w:lineRule="auto"/>
      </w:pPr>
      <w:r>
        <w:separator/>
      </w:r>
    </w:p>
  </w:endnote>
  <w:endnote w:type="continuationSeparator" w:id="0">
    <w:p w14:paraId="599EB5CD" w14:textId="77777777" w:rsidR="007F549D" w:rsidRDefault="007F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FD5AD" w14:textId="77777777" w:rsidR="00DF578E" w:rsidRDefault="00DF578E">
    <w:pPr>
      <w:pStyle w:val="a8"/>
    </w:pPr>
    <w:r w:rsidRPr="00C509F5">
      <w:rPr>
        <w:rFonts w:hint="eastAsia"/>
      </w:rPr>
      <w:t>第</w:t>
    </w:r>
    <w:r>
      <w:fldChar w:fldCharType="begin"/>
    </w:r>
    <w:r>
      <w:instrText>page</w:instrText>
    </w:r>
    <w:r>
      <w:fldChar w:fldCharType="separate"/>
    </w:r>
    <w:r w:rsidR="00E87B28">
      <w:rPr>
        <w:noProof/>
      </w:rPr>
      <w:t>3</w:t>
    </w:r>
    <w:r>
      <w:fldChar w:fldCharType="end"/>
    </w:r>
    <w:r>
      <w:rPr>
        <w:lang w:val="zh-CN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6E27F" w14:textId="77777777" w:rsidR="007F549D" w:rsidRDefault="007F549D">
      <w:pPr>
        <w:spacing w:after="0" w:line="240" w:lineRule="auto"/>
      </w:pPr>
      <w:r>
        <w:separator/>
      </w:r>
    </w:p>
  </w:footnote>
  <w:footnote w:type="continuationSeparator" w:id="0">
    <w:p w14:paraId="2A7A1C56" w14:textId="77777777" w:rsidR="007F549D" w:rsidRDefault="007F5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6EA66" w14:textId="77777777" w:rsidR="00DF578E" w:rsidRDefault="00DF578E">
    <w:pPr>
      <w:pStyle w:val="affffff6"/>
      <w:tabs>
        <w:tab w:val="left" w:pos="5032"/>
      </w:tabs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6AEB4" w14:textId="77777777" w:rsidR="00062860" w:rsidRDefault="00062860" w:rsidP="00383CA3">
    <w:pPr>
      <w:pStyle w:val="affffff6"/>
      <w:tabs>
        <w:tab w:val="left" w:pos="5032"/>
      </w:tabs>
    </w:pPr>
    <w:r>
      <w:rPr>
        <w:rFonts w:hint="eastAsia"/>
      </w:rPr>
      <w:t>文档更新记录表</w:t>
    </w:r>
  </w:p>
  <w:p w14:paraId="20290556" w14:textId="77777777" w:rsidR="00062860" w:rsidRDefault="00062860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4D8E3" w14:textId="77777777" w:rsidR="00DF578E" w:rsidRDefault="00DF578E">
    <w:pPr>
      <w:pStyle w:val="affffff6"/>
    </w:pPr>
    <w:r>
      <w:fldChar w:fldCharType="begin"/>
    </w:r>
    <w:r>
      <w:instrText>If</w:instrText>
    </w:r>
    <w:r>
      <w:fldChar w:fldCharType="begin"/>
    </w:r>
    <w:r>
      <w:instrText xml:space="preserve"> STYLEREF “</w:instrText>
    </w:r>
    <w:r>
      <w:instrText>标题</w:instrText>
    </w:r>
    <w:r>
      <w:instrText xml:space="preserve"> 1”  </w:instrText>
    </w:r>
    <w:r>
      <w:fldChar w:fldCharType="separate"/>
    </w:r>
    <w:r w:rsidR="00E87B28">
      <w:rPr>
        <w:rFonts w:hint="eastAsia"/>
        <w:noProof/>
      </w:rPr>
      <w:instrText>第</w:instrText>
    </w:r>
    <w:r w:rsidR="00E87B28">
      <w:rPr>
        <w:rFonts w:hint="eastAsia"/>
        <w:noProof/>
      </w:rPr>
      <w:instrText>3</w:instrText>
    </w:r>
    <w:r w:rsidR="00E87B28">
      <w:rPr>
        <w:rFonts w:hint="eastAsia"/>
        <w:noProof/>
      </w:rPr>
      <w:instrText>章</w:instrText>
    </w:r>
    <w:r w:rsidR="00E87B28">
      <w:rPr>
        <w:rFonts w:hint="eastAsia"/>
        <w:noProof/>
      </w:rPr>
      <w:instrText xml:space="preserve"> </w:instrText>
    </w:r>
    <w:r w:rsidR="00E87B28">
      <w:rPr>
        <w:rFonts w:hint="eastAsia"/>
        <w:noProof/>
      </w:rPr>
      <w:instrText>测试记录表</w:instrText>
    </w:r>
    <w:r>
      <w:fldChar w:fldCharType="end"/>
    </w:r>
    <w:r>
      <w:instrText>&lt;&gt; “Error*” “</w:instrText>
    </w:r>
    <w:r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>
      <w:fldChar w:fldCharType="separate"/>
    </w:r>
    <w:r w:rsidR="00E87B28">
      <w:rPr>
        <w:rFonts w:hint="eastAsia"/>
        <w:noProof/>
      </w:rPr>
      <w:instrText>第</w:instrText>
    </w:r>
    <w:r w:rsidR="00E87B28">
      <w:rPr>
        <w:rFonts w:hint="eastAsia"/>
        <w:noProof/>
      </w:rPr>
      <w:instrText>3</w:instrText>
    </w:r>
    <w:r w:rsidR="00E87B28">
      <w:rPr>
        <w:rFonts w:hint="eastAsia"/>
        <w:noProof/>
      </w:rPr>
      <w:instrText>章</w:instrText>
    </w:r>
    <w:r w:rsidR="00E87B28">
      <w:rPr>
        <w:rFonts w:hint="eastAsia"/>
        <w:noProof/>
      </w:rPr>
      <w:instrText xml:space="preserve"> </w:instrText>
    </w:r>
    <w:r w:rsidR="00E87B28">
      <w:rPr>
        <w:rFonts w:hint="eastAsia"/>
        <w:noProof/>
      </w:rPr>
      <w:instrText>测试记录表</w:instrText>
    </w:r>
    <w:r>
      <w:fldChar w:fldCharType="end"/>
    </w:r>
    <w:r>
      <w:fldChar w:fldCharType="separate"/>
    </w:r>
    <w:r w:rsidR="00E87B28">
      <w:rPr>
        <w:rFonts w:hint="eastAsia"/>
        <w:noProof/>
      </w:rPr>
      <w:t>第</w:t>
    </w:r>
    <w:r w:rsidR="00E87B28">
      <w:rPr>
        <w:rFonts w:hint="eastAsia"/>
        <w:noProof/>
      </w:rPr>
      <w:t>3</w:t>
    </w:r>
    <w:r w:rsidR="00E87B28">
      <w:rPr>
        <w:rFonts w:hint="eastAsia"/>
        <w:noProof/>
      </w:rPr>
      <w:t>章</w:t>
    </w:r>
    <w:r w:rsidR="00E87B28">
      <w:rPr>
        <w:rFonts w:hint="eastAsia"/>
        <w:noProof/>
      </w:rPr>
      <w:t xml:space="preserve"> </w:t>
    </w:r>
    <w:r w:rsidR="00E87B28">
      <w:rPr>
        <w:rFonts w:hint="eastAsia"/>
        <w:noProof/>
      </w:rPr>
      <w:t>测试记录表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24C748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7">
    <w:nsid w:val="FFFFFF83"/>
    <w:multiLevelType w:val="singleLevel"/>
    <w:tmpl w:val="842063D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92278F" w:themeColor="accent1"/>
      </w:rPr>
    </w:lvl>
  </w:abstractNum>
  <w:abstractNum w:abstractNumId="10">
    <w:nsid w:val="03B32190"/>
    <w:multiLevelType w:val="multilevel"/>
    <w:tmpl w:val="9CA4ABB8"/>
    <w:numStyleLink w:val="a0"/>
  </w:abstractNum>
  <w:abstractNum w:abstractNumId="11">
    <w:nsid w:val="1B6F205A"/>
    <w:multiLevelType w:val="multilevel"/>
    <w:tmpl w:val="9CA4ABB8"/>
    <w:styleLink w:val="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E57193E"/>
    <w:multiLevelType w:val="multilevel"/>
    <w:tmpl w:val="0B262A24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34C4165"/>
    <w:multiLevelType w:val="hybridMultilevel"/>
    <w:tmpl w:val="E00E2D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11A62B0"/>
    <w:multiLevelType w:val="multilevel"/>
    <w:tmpl w:val="9B1ABA96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7">
    <w:nsid w:val="367F6A45"/>
    <w:multiLevelType w:val="multilevel"/>
    <w:tmpl w:val="80C0D6D2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B6E64F8"/>
    <w:multiLevelType w:val="hybridMultilevel"/>
    <w:tmpl w:val="E3CEDF98"/>
    <w:lvl w:ilvl="0" w:tplc="FE9AE8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9"/>
  </w:num>
  <w:num w:numId="17">
    <w:abstractNumId w:val="11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2"/>
  </w:num>
  <w:num w:numId="25">
    <w:abstractNumId w:val="13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27"/>
    <w:rsid w:val="0001338D"/>
    <w:rsid w:val="00015C5B"/>
    <w:rsid w:val="00062860"/>
    <w:rsid w:val="00087A2F"/>
    <w:rsid w:val="000A491E"/>
    <w:rsid w:val="001141E8"/>
    <w:rsid w:val="00147E71"/>
    <w:rsid w:val="00162AA9"/>
    <w:rsid w:val="001665D4"/>
    <w:rsid w:val="00174D87"/>
    <w:rsid w:val="00183E42"/>
    <w:rsid w:val="00194FE3"/>
    <w:rsid w:val="001A42E1"/>
    <w:rsid w:val="001D04CA"/>
    <w:rsid w:val="00205A2F"/>
    <w:rsid w:val="002478CC"/>
    <w:rsid w:val="002A7592"/>
    <w:rsid w:val="002C0CFD"/>
    <w:rsid w:val="002E3A60"/>
    <w:rsid w:val="00302D2D"/>
    <w:rsid w:val="00310E31"/>
    <w:rsid w:val="00314102"/>
    <w:rsid w:val="00330851"/>
    <w:rsid w:val="003541DB"/>
    <w:rsid w:val="00383CA3"/>
    <w:rsid w:val="00426F6F"/>
    <w:rsid w:val="00431DCC"/>
    <w:rsid w:val="00441FCE"/>
    <w:rsid w:val="0045311B"/>
    <w:rsid w:val="00467260"/>
    <w:rsid w:val="00473214"/>
    <w:rsid w:val="004B2CE9"/>
    <w:rsid w:val="004C2438"/>
    <w:rsid w:val="004F60DB"/>
    <w:rsid w:val="00553508"/>
    <w:rsid w:val="005574D0"/>
    <w:rsid w:val="00584F62"/>
    <w:rsid w:val="00593205"/>
    <w:rsid w:val="005C3E49"/>
    <w:rsid w:val="005E4C1D"/>
    <w:rsid w:val="00604F97"/>
    <w:rsid w:val="00621247"/>
    <w:rsid w:val="00646027"/>
    <w:rsid w:val="00654993"/>
    <w:rsid w:val="00676C66"/>
    <w:rsid w:val="00685F62"/>
    <w:rsid w:val="00693E27"/>
    <w:rsid w:val="006B26D0"/>
    <w:rsid w:val="006E3099"/>
    <w:rsid w:val="00710AD3"/>
    <w:rsid w:val="007509E5"/>
    <w:rsid w:val="007978DC"/>
    <w:rsid w:val="007D098D"/>
    <w:rsid w:val="007F475A"/>
    <w:rsid w:val="007F549D"/>
    <w:rsid w:val="00812B80"/>
    <w:rsid w:val="00836025"/>
    <w:rsid w:val="00845EC3"/>
    <w:rsid w:val="008861BE"/>
    <w:rsid w:val="008A41AC"/>
    <w:rsid w:val="008C5199"/>
    <w:rsid w:val="009057D0"/>
    <w:rsid w:val="00922BFA"/>
    <w:rsid w:val="00961A89"/>
    <w:rsid w:val="009630D3"/>
    <w:rsid w:val="009B15A0"/>
    <w:rsid w:val="009C2509"/>
    <w:rsid w:val="009D20C1"/>
    <w:rsid w:val="009D6478"/>
    <w:rsid w:val="009F40C8"/>
    <w:rsid w:val="009F538D"/>
    <w:rsid w:val="009F6A84"/>
    <w:rsid w:val="00A32B8F"/>
    <w:rsid w:val="00A34240"/>
    <w:rsid w:val="00AF2DE6"/>
    <w:rsid w:val="00B03D1E"/>
    <w:rsid w:val="00B1144C"/>
    <w:rsid w:val="00B11BEC"/>
    <w:rsid w:val="00B51F3C"/>
    <w:rsid w:val="00B607EF"/>
    <w:rsid w:val="00B63268"/>
    <w:rsid w:val="00B6704C"/>
    <w:rsid w:val="00B728A0"/>
    <w:rsid w:val="00BC53BF"/>
    <w:rsid w:val="00BE17FA"/>
    <w:rsid w:val="00BE3EE6"/>
    <w:rsid w:val="00C047DC"/>
    <w:rsid w:val="00C509F5"/>
    <w:rsid w:val="00C779D9"/>
    <w:rsid w:val="00CF025F"/>
    <w:rsid w:val="00D014E5"/>
    <w:rsid w:val="00D076FD"/>
    <w:rsid w:val="00D2246A"/>
    <w:rsid w:val="00D55BB0"/>
    <w:rsid w:val="00DF1B8A"/>
    <w:rsid w:val="00DF578E"/>
    <w:rsid w:val="00E54485"/>
    <w:rsid w:val="00E779B1"/>
    <w:rsid w:val="00E87B28"/>
    <w:rsid w:val="00EF6224"/>
    <w:rsid w:val="00F0063B"/>
    <w:rsid w:val="00F23498"/>
    <w:rsid w:val="00F36B57"/>
    <w:rsid w:val="00F46C98"/>
    <w:rsid w:val="00F5180F"/>
    <w:rsid w:val="00F677B0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55BDA"/>
  <w15:docId w15:val="{D05A358A-9336-49C9-83AF-7E814A37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kern w:val="20"/>
    </w:rPr>
  </w:style>
  <w:style w:type="paragraph" w:styleId="1">
    <w:name w:val="heading 1"/>
    <w:basedOn w:val="a2"/>
    <w:next w:val="a2"/>
    <w:link w:val="10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2"/>
    <w:next w:val="a2"/>
    <w:link w:val="2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6D1D6A" w:themeColor="accent1" w:themeShade="BF"/>
      <w:sz w:val="24"/>
      <w14:ligatures w14:val="standardContextual"/>
    </w:rPr>
  </w:style>
  <w:style w:type="paragraph" w:styleId="31">
    <w:name w:val="heading 3"/>
    <w:basedOn w:val="a2"/>
    <w:next w:val="a2"/>
    <w:link w:val="32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  <w14:ligatures w14:val="standardContextual"/>
    </w:rPr>
  </w:style>
  <w:style w:type="paragraph" w:styleId="41">
    <w:name w:val="heading 4"/>
    <w:basedOn w:val="a2"/>
    <w:next w:val="a2"/>
    <w:link w:val="42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51">
    <w:name w:val="heading 5"/>
    <w:basedOn w:val="a2"/>
    <w:next w:val="a2"/>
    <w:link w:val="52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6">
    <w:name w:val="heading 6"/>
    <w:basedOn w:val="a2"/>
    <w:next w:val="a2"/>
    <w:link w:val="60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7">
    <w:name w:val="heading 7"/>
    <w:basedOn w:val="a2"/>
    <w:next w:val="a2"/>
    <w:link w:val="70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7">
    <w:name w:val="页眉字符"/>
    <w:basedOn w:val="a3"/>
    <w:link w:val="a6"/>
    <w:uiPriority w:val="99"/>
    <w:rPr>
      <w:kern w:val="20"/>
    </w:rPr>
  </w:style>
  <w:style w:type="paragraph" w:styleId="a8">
    <w:name w:val="footer"/>
    <w:basedOn w:val="a2"/>
    <w:link w:val="a9"/>
    <w:uiPriority w:val="99"/>
    <w:unhideWhenUsed/>
    <w:pPr>
      <w:pBdr>
        <w:top w:val="single" w:sz="4" w:space="6" w:color="D565D2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9">
    <w:name w:val="页脚字符"/>
    <w:basedOn w:val="a3"/>
    <w:link w:val="a8"/>
    <w:uiPriority w:val="99"/>
    <w:rPr>
      <w:kern w:val="20"/>
    </w:rPr>
  </w:style>
  <w:style w:type="table" w:styleId="aa">
    <w:name w:val="Table Grid"/>
    <w:basedOn w:val="a4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无间距"/>
    <w:link w:val="ac"/>
    <w:uiPriority w:val="1"/>
    <w:qFormat/>
    <w:pPr>
      <w:spacing w:after="0" w:line="240" w:lineRule="auto"/>
    </w:pPr>
  </w:style>
  <w:style w:type="paragraph" w:styleId="ad">
    <w:name w:val="Balloon Text"/>
    <w:basedOn w:val="a2"/>
    <w:link w:val="ae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e">
    <w:name w:val="批注框文本字符"/>
    <w:basedOn w:val="a3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10">
    <w:name w:val="标题 1字符"/>
    <w:basedOn w:val="a3"/>
    <w:link w:val="1"/>
    <w:uiPriority w:val="1"/>
    <w:rPr>
      <w:kern w:val="20"/>
      <w:sz w:val="36"/>
    </w:rPr>
  </w:style>
  <w:style w:type="character" w:customStyle="1" w:styleId="22">
    <w:name w:val="标题 2字符"/>
    <w:basedOn w:val="a3"/>
    <w:link w:val="21"/>
    <w:uiPriority w:val="1"/>
    <w:rPr>
      <w:rFonts w:asciiTheme="majorHAnsi" w:eastAsiaTheme="majorEastAsia" w:hAnsiTheme="majorHAnsi" w:cstheme="majorBidi"/>
      <w:caps/>
      <w:color w:val="6D1D6A" w:themeColor="accent1" w:themeShade="BF"/>
      <w:kern w:val="20"/>
      <w:sz w:val="24"/>
      <w14:ligatures w14:val="standardContextual"/>
    </w:rPr>
  </w:style>
  <w:style w:type="character" w:styleId="af">
    <w:name w:val="Placeholder Text"/>
    <w:basedOn w:val="a3"/>
    <w:uiPriority w:val="99"/>
    <w:semiHidden/>
    <w:rPr>
      <w:color w:val="808080"/>
    </w:rPr>
  </w:style>
  <w:style w:type="paragraph" w:customStyle="1" w:styleId="af0">
    <w:name w:val="引言"/>
    <w:basedOn w:val="a2"/>
    <w:next w:val="a2"/>
    <w:link w:val="af1"/>
    <w:uiPriority w:val="9"/>
    <w:unhideWhenUsed/>
    <w:qFormat/>
    <w:pPr>
      <w:spacing w:before="240" w:after="240"/>
      <w:ind w:left="720" w:right="720"/>
    </w:pPr>
    <w:rPr>
      <w:i/>
      <w:iCs/>
      <w:color w:val="92278F" w:themeColor="accent1"/>
      <w:sz w:val="28"/>
    </w:rPr>
  </w:style>
  <w:style w:type="character" w:customStyle="1" w:styleId="af1">
    <w:name w:val="引言字符"/>
    <w:basedOn w:val="a3"/>
    <w:link w:val="af0"/>
    <w:uiPriority w:val="9"/>
    <w:rPr>
      <w:i/>
      <w:iCs/>
      <w:color w:val="92278F" w:themeColor="accent1"/>
      <w:kern w:val="20"/>
      <w:sz w:val="28"/>
    </w:rPr>
  </w:style>
  <w:style w:type="paragraph" w:styleId="af2">
    <w:name w:val="Bibliography"/>
    <w:basedOn w:val="a2"/>
    <w:next w:val="a2"/>
    <w:uiPriority w:val="37"/>
    <w:semiHidden/>
    <w:unhideWhenUsed/>
  </w:style>
  <w:style w:type="paragraph" w:customStyle="1" w:styleId="af3">
    <w:name w:val="块文本"/>
    <w:basedOn w:val="a2"/>
    <w:uiPriority w:val="99"/>
    <w:semiHidden/>
    <w:unhideWhenUsed/>
    <w:pPr>
      <w:pBdr>
        <w:top w:val="single" w:sz="2" w:space="10" w:color="92278F" w:themeColor="accent1" w:frame="1"/>
        <w:left w:val="single" w:sz="2" w:space="10" w:color="92278F" w:themeColor="accent1" w:frame="1"/>
        <w:bottom w:val="single" w:sz="2" w:space="10" w:color="92278F" w:themeColor="accent1" w:frame="1"/>
        <w:right w:val="single" w:sz="2" w:space="10" w:color="92278F" w:themeColor="accent1" w:frame="1"/>
      </w:pBdr>
      <w:ind w:left="1152" w:right="1152"/>
    </w:pPr>
    <w:rPr>
      <w:i/>
      <w:iCs/>
      <w:color w:val="92278F" w:themeColor="accent1"/>
    </w:rPr>
  </w:style>
  <w:style w:type="paragraph" w:styleId="af4">
    <w:name w:val="Body Text"/>
    <w:basedOn w:val="a2"/>
    <w:link w:val="af5"/>
    <w:uiPriority w:val="99"/>
    <w:semiHidden/>
    <w:unhideWhenUsed/>
    <w:pPr>
      <w:spacing w:after="120"/>
    </w:pPr>
  </w:style>
  <w:style w:type="character" w:customStyle="1" w:styleId="af5">
    <w:name w:val="正文文本字符"/>
    <w:basedOn w:val="a3"/>
    <w:link w:val="af4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 w:line="480" w:lineRule="auto"/>
    </w:pPr>
  </w:style>
  <w:style w:type="character" w:customStyle="1" w:styleId="24">
    <w:name w:val="正文文本 2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sz w:val="16"/>
    </w:rPr>
  </w:style>
  <w:style w:type="character" w:customStyle="1" w:styleId="34">
    <w:name w:val="正文文本 3字符"/>
    <w:basedOn w:val="a3"/>
    <w:link w:val="33"/>
    <w:uiPriority w:val="99"/>
    <w:semiHidden/>
    <w:rPr>
      <w:sz w:val="16"/>
    </w:rPr>
  </w:style>
  <w:style w:type="paragraph" w:customStyle="1" w:styleId="af6">
    <w:name w:val="正文文本第一缩进"/>
    <w:basedOn w:val="af4"/>
    <w:link w:val="af7"/>
    <w:uiPriority w:val="99"/>
    <w:semiHidden/>
    <w:unhideWhenUsed/>
    <w:pPr>
      <w:spacing w:after="200"/>
      <w:ind w:firstLine="360"/>
    </w:pPr>
  </w:style>
  <w:style w:type="character" w:customStyle="1" w:styleId="af7">
    <w:name w:val="正文文本第一缩进字符"/>
    <w:basedOn w:val="af5"/>
    <w:link w:val="af6"/>
    <w:uiPriority w:val="99"/>
    <w:semiHidden/>
  </w:style>
  <w:style w:type="paragraph" w:styleId="af8">
    <w:name w:val="Body Text Indent"/>
    <w:basedOn w:val="a2"/>
    <w:link w:val="af9"/>
    <w:uiPriority w:val="99"/>
    <w:semiHidden/>
    <w:unhideWhenUsed/>
    <w:pPr>
      <w:spacing w:after="120"/>
      <w:ind w:left="360"/>
    </w:pPr>
  </w:style>
  <w:style w:type="character" w:customStyle="1" w:styleId="af9">
    <w:name w:val="正文文本缩进字符"/>
    <w:basedOn w:val="a3"/>
    <w:link w:val="af8"/>
    <w:uiPriority w:val="99"/>
    <w:semiHidden/>
  </w:style>
  <w:style w:type="paragraph" w:customStyle="1" w:styleId="25">
    <w:name w:val="正文文本第一缩进 2"/>
    <w:basedOn w:val="af8"/>
    <w:link w:val="26"/>
    <w:uiPriority w:val="99"/>
    <w:semiHidden/>
    <w:unhideWhenUsed/>
    <w:pPr>
      <w:spacing w:after="200"/>
      <w:ind w:firstLine="360"/>
    </w:pPr>
  </w:style>
  <w:style w:type="character" w:customStyle="1" w:styleId="26">
    <w:name w:val="正文文本第一缩进 2 字符"/>
    <w:basedOn w:val="af9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6">
    <w:name w:val="正文文本缩进 3字符"/>
    <w:basedOn w:val="a3"/>
    <w:link w:val="35"/>
    <w:uiPriority w:val="99"/>
    <w:semiHidden/>
    <w:rPr>
      <w:sz w:val="16"/>
    </w:rPr>
  </w:style>
  <w:style w:type="character" w:customStyle="1" w:styleId="afa">
    <w:name w:val="书名"/>
    <w:basedOn w:val="a3"/>
    <w:uiPriority w:val="33"/>
    <w:semiHidden/>
    <w:unhideWhenUsed/>
    <w:rPr>
      <w:b/>
      <w:bCs/>
      <w:smallCaps/>
      <w:spacing w:val="5"/>
    </w:rPr>
  </w:style>
  <w:style w:type="paragraph" w:customStyle="1" w:styleId="afb">
    <w:name w:val="描述"/>
    <w:basedOn w:val="a2"/>
    <w:next w:val="a2"/>
    <w:uiPriority w:val="35"/>
    <w:semiHidden/>
    <w:unhideWhenUsed/>
    <w:qFormat/>
    <w:pPr>
      <w:spacing w:line="240" w:lineRule="auto"/>
    </w:pPr>
    <w:rPr>
      <w:b/>
      <w:bCs/>
      <w:color w:val="92278F" w:themeColor="accent1"/>
      <w:sz w:val="18"/>
    </w:rPr>
  </w:style>
  <w:style w:type="paragraph" w:styleId="afc">
    <w:name w:val="Closing"/>
    <w:basedOn w:val="a2"/>
    <w:link w:val="afd"/>
    <w:uiPriority w:val="99"/>
    <w:semiHidden/>
    <w:unhideWhenUsed/>
    <w:pPr>
      <w:spacing w:after="0" w:line="240" w:lineRule="auto"/>
      <w:ind w:left="4320"/>
    </w:pPr>
  </w:style>
  <w:style w:type="character" w:customStyle="1" w:styleId="afd">
    <w:name w:val="结束语字符"/>
    <w:basedOn w:val="a3"/>
    <w:link w:val="afc"/>
    <w:uiPriority w:val="99"/>
    <w:semiHidden/>
  </w:style>
  <w:style w:type="table" w:styleId="afe">
    <w:name w:val="Colorful Grid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">
    <w:name w:val="彩色网格强调文字颜色 1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customStyle="1" w:styleId="29">
    <w:name w:val="彩色网格强调文字颜色 2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customStyle="1" w:styleId="37">
    <w:name w:val="彩色网格强调文字颜色 3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43">
    <w:name w:val="彩色网格强调文字颜色 4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customStyle="1" w:styleId="53">
    <w:name w:val="彩色网格强调文字颜色 5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customStyle="1" w:styleId="61">
    <w:name w:val="彩色网格强调文字颜色 6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aff">
    <w:name w:val="Colorful List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2">
    <w:name w:val="彩色列表强调文字颜色 1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2a">
    <w:name w:val="彩色列表强调文字颜色 2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customStyle="1" w:styleId="38">
    <w:name w:val="彩色列表强调文字颜色 3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customStyle="1" w:styleId="44">
    <w:name w:val="彩色列表强调文字颜色 4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customStyle="1" w:styleId="54">
    <w:name w:val="彩色列表强调文字颜色 5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customStyle="1" w:styleId="62">
    <w:name w:val="彩色列表强调文字颜色 6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aff0">
    <w:name w:val="Colorful Shading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">
    <w:name w:val="彩色底纹强调文字颜色 1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2b">
    <w:name w:val="彩色底纹强调文字颜色 2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39">
    <w:name w:val="彩色底纹强调文字颜色 3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45">
    <w:name w:val="彩色底纹强调文字颜色 4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55">
    <w:name w:val="彩色底纹强调文字颜色 5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63">
    <w:name w:val="彩色底纹强调文字颜色 6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ff1">
    <w:name w:val="注释引用"/>
    <w:basedOn w:val="a3"/>
    <w:uiPriority w:val="99"/>
    <w:semiHidden/>
    <w:unhideWhenUsed/>
    <w:rPr>
      <w:sz w:val="16"/>
    </w:rPr>
  </w:style>
  <w:style w:type="paragraph" w:customStyle="1" w:styleId="aff2">
    <w:name w:val="注释文本"/>
    <w:basedOn w:val="a2"/>
    <w:link w:val="aff3"/>
    <w:uiPriority w:val="99"/>
    <w:semiHidden/>
    <w:unhideWhenUsed/>
    <w:pPr>
      <w:spacing w:line="240" w:lineRule="auto"/>
    </w:pPr>
  </w:style>
  <w:style w:type="character" w:customStyle="1" w:styleId="aff3">
    <w:name w:val="备注文本字符"/>
    <w:basedOn w:val="a3"/>
    <w:link w:val="aff2"/>
    <w:uiPriority w:val="99"/>
    <w:semiHidden/>
    <w:rPr>
      <w:sz w:val="20"/>
    </w:rPr>
  </w:style>
  <w:style w:type="paragraph" w:customStyle="1" w:styleId="aff4">
    <w:name w:val="注释主题"/>
    <w:basedOn w:val="aff2"/>
    <w:next w:val="aff2"/>
    <w:link w:val="aff5"/>
    <w:uiPriority w:val="99"/>
    <w:semiHidden/>
    <w:unhideWhenUsed/>
    <w:rPr>
      <w:b/>
      <w:bCs/>
    </w:rPr>
  </w:style>
  <w:style w:type="character" w:customStyle="1" w:styleId="aff5">
    <w:name w:val="备注主题字符"/>
    <w:basedOn w:val="aff3"/>
    <w:link w:val="aff4"/>
    <w:uiPriority w:val="99"/>
    <w:semiHidden/>
    <w:rPr>
      <w:b/>
      <w:bCs/>
      <w:sz w:val="20"/>
    </w:rPr>
  </w:style>
  <w:style w:type="table" w:styleId="aff6">
    <w:name w:val="Dark List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4">
    <w:name w:val="深色列表强调文字颜色 1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customStyle="1" w:styleId="2c">
    <w:name w:val="深色列表强调文字颜色 2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customStyle="1" w:styleId="3a">
    <w:name w:val="深色列表强调文字颜色 3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customStyle="1" w:styleId="46">
    <w:name w:val="深色列表强调文字颜色 4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customStyle="1" w:styleId="56">
    <w:name w:val="深色列表强调文字颜色 5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customStyle="1" w:styleId="64">
    <w:name w:val="深色列表强调文字颜色 6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aff7">
    <w:name w:val="Date"/>
    <w:basedOn w:val="a2"/>
    <w:next w:val="a2"/>
    <w:link w:val="aff8"/>
    <w:uiPriority w:val="99"/>
    <w:semiHidden/>
    <w:unhideWhenUsed/>
  </w:style>
  <w:style w:type="character" w:customStyle="1" w:styleId="aff8">
    <w:name w:val="日期字符"/>
    <w:basedOn w:val="a3"/>
    <w:link w:val="aff7"/>
    <w:uiPriority w:val="99"/>
    <w:semiHidden/>
  </w:style>
  <w:style w:type="paragraph" w:styleId="aff9">
    <w:name w:val="Document Map"/>
    <w:basedOn w:val="a2"/>
    <w:link w:val="affa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fa">
    <w:name w:val="文档结构图字符"/>
    <w:basedOn w:val="a3"/>
    <w:link w:val="aff9"/>
    <w:uiPriority w:val="99"/>
    <w:semiHidden/>
    <w:rPr>
      <w:rFonts w:ascii="Tahoma" w:eastAsia="Tahoma" w:hAnsi="Tahoma" w:cs="Tahoma"/>
      <w:sz w:val="16"/>
    </w:rPr>
  </w:style>
  <w:style w:type="paragraph" w:styleId="affb">
    <w:name w:val="E-mail Signature"/>
    <w:basedOn w:val="a2"/>
    <w:link w:val="affc"/>
    <w:uiPriority w:val="99"/>
    <w:semiHidden/>
    <w:unhideWhenUsed/>
    <w:pPr>
      <w:spacing w:after="0" w:line="240" w:lineRule="auto"/>
    </w:pPr>
  </w:style>
  <w:style w:type="character" w:customStyle="1" w:styleId="affc">
    <w:name w:val="电子邮件签名字符"/>
    <w:basedOn w:val="a3"/>
    <w:link w:val="affb"/>
    <w:uiPriority w:val="99"/>
    <w:semiHidden/>
  </w:style>
  <w:style w:type="character" w:styleId="affd">
    <w:name w:val="Emphasis"/>
    <w:basedOn w:val="a3"/>
    <w:uiPriority w:val="20"/>
    <w:semiHidden/>
    <w:unhideWhenUsed/>
    <w:rPr>
      <w:i/>
      <w:iCs/>
    </w:rPr>
  </w:style>
  <w:style w:type="character" w:customStyle="1" w:styleId="affe">
    <w:name w:val="尾注参考线"/>
    <w:basedOn w:val="a3"/>
    <w:uiPriority w:val="99"/>
    <w:semiHidden/>
    <w:unhideWhenUsed/>
    <w:rPr>
      <w:vertAlign w:val="superscript"/>
    </w:rPr>
  </w:style>
  <w:style w:type="paragraph" w:styleId="afff">
    <w:name w:val="endnote text"/>
    <w:basedOn w:val="a2"/>
    <w:link w:val="afff0"/>
    <w:uiPriority w:val="99"/>
    <w:semiHidden/>
    <w:unhideWhenUsed/>
    <w:pPr>
      <w:spacing w:after="0" w:line="240" w:lineRule="auto"/>
    </w:pPr>
  </w:style>
  <w:style w:type="character" w:customStyle="1" w:styleId="afff0">
    <w:name w:val="尾注文本字符"/>
    <w:basedOn w:val="a3"/>
    <w:link w:val="afff"/>
    <w:uiPriority w:val="99"/>
    <w:semiHidden/>
    <w:rPr>
      <w:sz w:val="20"/>
    </w:rPr>
  </w:style>
  <w:style w:type="paragraph" w:customStyle="1" w:styleId="afff1">
    <w:name w:val="信封地址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fff2">
    <w:name w:val="信封寄信人地址"/>
    <w:basedOn w:val="a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3">
    <w:name w:val="FollowedHyperlink"/>
    <w:basedOn w:val="a3"/>
    <w:uiPriority w:val="99"/>
    <w:semiHidden/>
    <w:unhideWhenUsed/>
    <w:rPr>
      <w:color w:val="666699" w:themeColor="followedHyperlink"/>
      <w:u w:val="single"/>
    </w:rPr>
  </w:style>
  <w:style w:type="character" w:customStyle="1" w:styleId="afff4">
    <w:name w:val="页脚参考线"/>
    <w:basedOn w:val="a3"/>
    <w:uiPriority w:val="99"/>
    <w:semiHidden/>
    <w:unhideWhenUsed/>
    <w:rPr>
      <w:vertAlign w:val="superscript"/>
    </w:rPr>
  </w:style>
  <w:style w:type="paragraph" w:customStyle="1" w:styleId="afff5">
    <w:name w:val="页脚文本"/>
    <w:basedOn w:val="a2"/>
    <w:link w:val="afff6"/>
    <w:uiPriority w:val="99"/>
    <w:semiHidden/>
    <w:unhideWhenUsed/>
    <w:pPr>
      <w:spacing w:after="0" w:line="240" w:lineRule="auto"/>
    </w:pPr>
  </w:style>
  <w:style w:type="character" w:customStyle="1" w:styleId="afff6">
    <w:name w:val="页脚文本字符"/>
    <w:basedOn w:val="a3"/>
    <w:link w:val="afff5"/>
    <w:uiPriority w:val="99"/>
    <w:semiHidden/>
    <w:rPr>
      <w:sz w:val="20"/>
    </w:rPr>
  </w:style>
  <w:style w:type="character" w:customStyle="1" w:styleId="32">
    <w:name w:val="标题 3字符"/>
    <w:basedOn w:val="a3"/>
    <w:link w:val="31"/>
    <w:uiPriority w:val="1"/>
    <w:rPr>
      <w:rFonts w:asciiTheme="majorHAnsi" w:eastAsiaTheme="majorEastAsia" w:hAnsiTheme="majorHAnsi" w:cstheme="majorBidi"/>
      <w:b/>
      <w:bCs/>
      <w:color w:val="92278F" w:themeColor="accent1"/>
      <w:kern w:val="20"/>
      <w14:ligatures w14:val="standardContextual"/>
    </w:rPr>
  </w:style>
  <w:style w:type="character" w:customStyle="1" w:styleId="42">
    <w:name w:val="标题 4字符"/>
    <w:basedOn w:val="a3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92278F" w:themeColor="accent1"/>
      <w:kern w:val="20"/>
    </w:rPr>
  </w:style>
  <w:style w:type="character" w:customStyle="1" w:styleId="52">
    <w:name w:val="标题 5字符"/>
    <w:basedOn w:val="a3"/>
    <w:link w:val="51"/>
    <w:uiPriority w:val="18"/>
    <w:semiHidden/>
    <w:rPr>
      <w:rFonts w:asciiTheme="majorHAnsi" w:eastAsiaTheme="majorEastAsia" w:hAnsiTheme="majorHAnsi" w:cstheme="majorBidi"/>
      <w:color w:val="481346" w:themeColor="accent1" w:themeShade="7F"/>
      <w:kern w:val="20"/>
    </w:rPr>
  </w:style>
  <w:style w:type="character" w:customStyle="1" w:styleId="60">
    <w:name w:val="标题 6字符"/>
    <w:basedOn w:val="a3"/>
    <w:link w:val="6"/>
    <w:uiPriority w:val="18"/>
    <w:semiHidden/>
    <w:rPr>
      <w:rFonts w:asciiTheme="majorHAnsi" w:eastAsiaTheme="majorEastAsia" w:hAnsiTheme="majorHAnsi" w:cstheme="majorBidi"/>
      <w:i/>
      <w:iCs/>
      <w:color w:val="481346" w:themeColor="accent1" w:themeShade="7F"/>
      <w:kern w:val="20"/>
    </w:rPr>
  </w:style>
  <w:style w:type="character" w:customStyle="1" w:styleId="70">
    <w:name w:val="标题 7字符"/>
    <w:basedOn w:val="a3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标题 8字符"/>
    <w:basedOn w:val="a3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标题 9字符"/>
    <w:basedOn w:val="a3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">
    <w:name w:val="HTML 缩写词"/>
    <w:basedOn w:val="a3"/>
    <w:uiPriority w:val="99"/>
    <w:semiHidden/>
    <w:unhideWhenUsed/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1">
    <w:name w:val="HTML 地址字符"/>
    <w:basedOn w:val="a3"/>
    <w:link w:val="HTML0"/>
    <w:uiPriority w:val="99"/>
    <w:semiHidden/>
    <w:rPr>
      <w:i/>
      <w:iCs/>
    </w:rPr>
  </w:style>
  <w:style w:type="character" w:styleId="HTML2">
    <w:name w:val="HTML Cite"/>
    <w:basedOn w:val="a3"/>
    <w:uiPriority w:val="99"/>
    <w:semiHidden/>
    <w:unhideWhenUsed/>
    <w:rPr>
      <w:i/>
      <w:iCs/>
    </w:rPr>
  </w:style>
  <w:style w:type="character" w:styleId="HTML3">
    <w:name w:val="HTML Code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4">
    <w:name w:val="HTML Definition"/>
    <w:basedOn w:val="a3"/>
    <w:uiPriority w:val="99"/>
    <w:semiHidden/>
    <w:unhideWhenUsed/>
    <w:rPr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Consolas" w:eastAsia="Consolas" w:hAnsi="Consolas" w:cs="Consolas"/>
    </w:rPr>
  </w:style>
  <w:style w:type="character" w:customStyle="1" w:styleId="HTML7">
    <w:name w:val="HTML 预设格式字符"/>
    <w:basedOn w:val="a3"/>
    <w:link w:val="HTML6"/>
    <w:uiPriority w:val="99"/>
    <w:semiHidden/>
    <w:rPr>
      <w:rFonts w:ascii="Consolas" w:eastAsia="Consolas" w:hAnsi="Consolas" w:cs="Consolas"/>
      <w:sz w:val="20"/>
    </w:rPr>
  </w:style>
  <w:style w:type="character" w:customStyle="1" w:styleId="HTML8">
    <w:name w:val="HTML 示例"/>
    <w:basedOn w:val="a3"/>
    <w:uiPriority w:val="99"/>
    <w:semiHidden/>
    <w:unhideWhenUsed/>
    <w:rPr>
      <w:rFonts w:ascii="Consolas" w:eastAsia="Consolas" w:hAnsi="Consolas" w:cs="Consolas"/>
      <w:sz w:val="24"/>
    </w:rPr>
  </w:style>
  <w:style w:type="character" w:styleId="HTML9">
    <w:name w:val="HTML Typewriter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a">
    <w:name w:val="HTML Variable"/>
    <w:basedOn w:val="a3"/>
    <w:uiPriority w:val="99"/>
    <w:semiHidden/>
    <w:unhideWhenUsed/>
    <w:rPr>
      <w:i/>
      <w:iCs/>
    </w:rPr>
  </w:style>
  <w:style w:type="character" w:styleId="afff7">
    <w:name w:val="Hyperlink"/>
    <w:basedOn w:val="a3"/>
    <w:uiPriority w:val="99"/>
    <w:unhideWhenUsed/>
    <w:rPr>
      <w:color w:val="0066FF" w:themeColor="hyperlink"/>
      <w:u w:val="single"/>
    </w:rPr>
  </w:style>
  <w:style w:type="paragraph" w:styleId="15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d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b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7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5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f8">
    <w:name w:val="index heading"/>
    <w:basedOn w:val="a2"/>
    <w:next w:val="15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afff9">
    <w:name w:val="重要强调"/>
    <w:basedOn w:val="a3"/>
    <w:uiPriority w:val="21"/>
    <w:semiHidden/>
    <w:unhideWhenUsed/>
    <w:rPr>
      <w:b/>
      <w:bCs/>
      <w:i/>
      <w:iCs/>
      <w:color w:val="92278F" w:themeColor="accent1"/>
    </w:rPr>
  </w:style>
  <w:style w:type="paragraph" w:customStyle="1" w:styleId="afffa">
    <w:name w:val="重要引言"/>
    <w:basedOn w:val="a2"/>
    <w:next w:val="a2"/>
    <w:link w:val="afffb"/>
    <w:uiPriority w:val="30"/>
    <w:semiHidden/>
    <w:unhideWhenUsed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afffb">
    <w:name w:val="重要引言字符"/>
    <w:basedOn w:val="a3"/>
    <w:link w:val="afffa"/>
    <w:uiPriority w:val="30"/>
    <w:semiHidden/>
    <w:rPr>
      <w:b/>
      <w:bCs/>
      <w:i/>
      <w:iCs/>
      <w:color w:val="92278F" w:themeColor="accent1"/>
    </w:rPr>
  </w:style>
  <w:style w:type="character" w:customStyle="1" w:styleId="afffc">
    <w:name w:val="重要参考资料"/>
    <w:basedOn w:val="a3"/>
    <w:uiPriority w:val="32"/>
    <w:semiHidden/>
    <w:unhideWhenUsed/>
    <w:rPr>
      <w:b/>
      <w:bCs/>
      <w:smallCaps/>
      <w:color w:val="9B57D3" w:themeColor="accent2"/>
      <w:spacing w:val="5"/>
      <w:u w:val="single"/>
    </w:rPr>
  </w:style>
  <w:style w:type="table" w:styleId="afffd">
    <w:name w:val="Light Grid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6">
    <w:name w:val="浅色网格强调文字颜色 1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customStyle="1" w:styleId="2e">
    <w:name w:val="浅色网格强调文字颜色 2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customStyle="1" w:styleId="3c">
    <w:name w:val="浅色网格强调文字颜色 3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customStyle="1" w:styleId="48">
    <w:name w:val="浅色网格强调文字颜色 4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customStyle="1" w:styleId="58">
    <w:name w:val="浅色网格强调文字颜色 5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customStyle="1" w:styleId="66">
    <w:name w:val="浅色网格强调文字颜色 6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afffe">
    <w:name w:val="Light List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7">
    <w:name w:val="浅色列表强调文字颜色 1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customStyle="1" w:styleId="2f">
    <w:name w:val="浅色列表强调文字颜色 2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customStyle="1" w:styleId="3d">
    <w:name w:val="浅色列表强调文字颜色 3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customStyle="1" w:styleId="49">
    <w:name w:val="浅色列表强调文字颜色 4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customStyle="1" w:styleId="59">
    <w:name w:val="浅色列表强调文字颜色 5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customStyle="1" w:styleId="67">
    <w:name w:val="浅色列表强调文字颜色 6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affff">
    <w:name w:val="Light Shading"/>
    <w:basedOn w:val="a4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8">
    <w:name w:val="浅色底纹强调文字颜色 1"/>
    <w:basedOn w:val="a4"/>
    <w:uiPriority w:val="60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8" w:space="0" w:color="92278F" w:themeColor="accent1"/>
        <w:bottom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customStyle="1" w:styleId="2f0">
    <w:name w:val="浅色底纹强调文字颜色 2"/>
    <w:basedOn w:val="a4"/>
    <w:uiPriority w:val="60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Ind w:w="0" w:type="dxa"/>
      <w:tblBorders>
        <w:top w:val="single" w:sz="8" w:space="0" w:color="9B57D3" w:themeColor="accent2"/>
        <w:bottom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customStyle="1" w:styleId="3e">
    <w:name w:val="浅色底纹强调文字颜色 3"/>
    <w:basedOn w:val="a4"/>
    <w:uiPriority w:val="60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Ind w:w="0" w:type="dxa"/>
      <w:tblBorders>
        <w:top w:val="single" w:sz="8" w:space="0" w:color="755DD9" w:themeColor="accent3"/>
        <w:bottom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customStyle="1" w:styleId="4a">
    <w:name w:val="浅色底纹强调文字颜色 4"/>
    <w:basedOn w:val="a4"/>
    <w:uiPriority w:val="60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Ind w:w="0" w:type="dxa"/>
      <w:tblBorders>
        <w:top w:val="single" w:sz="8" w:space="0" w:color="665EB8" w:themeColor="accent4"/>
        <w:bottom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customStyle="1" w:styleId="5a">
    <w:name w:val="浅色底纹强调文字颜色 5"/>
    <w:basedOn w:val="a4"/>
    <w:uiPriority w:val="60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Ind w:w="0" w:type="dxa"/>
      <w:tblBorders>
        <w:top w:val="single" w:sz="8" w:space="0" w:color="45A5ED" w:themeColor="accent5"/>
        <w:bottom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customStyle="1" w:styleId="68">
    <w:name w:val="浅色底纹强调文字颜色 6"/>
    <w:basedOn w:val="a4"/>
    <w:uiPriority w:val="60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Ind w:w="0" w:type="dxa"/>
      <w:tblBorders>
        <w:top w:val="single" w:sz="8" w:space="0" w:color="5982DB" w:themeColor="accent6"/>
        <w:bottom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affff0">
    <w:name w:val="line number"/>
    <w:basedOn w:val="a3"/>
    <w:uiPriority w:val="99"/>
    <w:semiHidden/>
    <w:unhideWhenUsed/>
  </w:style>
  <w:style w:type="paragraph" w:styleId="affff1">
    <w:name w:val="List"/>
    <w:basedOn w:val="a2"/>
    <w:uiPriority w:val="99"/>
    <w:semiHidden/>
    <w:unhideWhenUsed/>
    <w:pPr>
      <w:ind w:left="360" w:hanging="360"/>
      <w:contextualSpacing/>
    </w:pPr>
  </w:style>
  <w:style w:type="paragraph" w:styleId="2f1">
    <w:name w:val="List 2"/>
    <w:basedOn w:val="a2"/>
    <w:uiPriority w:val="99"/>
    <w:semiHidden/>
    <w:unhideWhenUsed/>
    <w:pPr>
      <w:ind w:left="720" w:hanging="360"/>
      <w:contextualSpacing/>
    </w:pPr>
  </w:style>
  <w:style w:type="paragraph" w:styleId="3f">
    <w:name w:val="List 3"/>
    <w:basedOn w:val="a2"/>
    <w:uiPriority w:val="99"/>
    <w:semiHidden/>
    <w:unhideWhenUsed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2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2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2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2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2"/>
    <w:uiPriority w:val="99"/>
    <w:semiHidden/>
    <w:unhideWhenUsed/>
    <w:pPr>
      <w:numPr>
        <w:numId w:val="5"/>
      </w:numPr>
      <w:contextualSpacing/>
    </w:pPr>
  </w:style>
  <w:style w:type="paragraph" w:styleId="affff2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f2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f0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c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c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1">
    <w:name w:val="List Number"/>
    <w:basedOn w:val="a2"/>
    <w:uiPriority w:val="1"/>
    <w:unhideWhenUsed/>
    <w:qFormat/>
    <w:pPr>
      <w:numPr>
        <w:numId w:val="19"/>
      </w:numPr>
      <w:contextualSpacing/>
    </w:pPr>
  </w:style>
  <w:style w:type="paragraph" w:styleId="20">
    <w:name w:val="List Number 2"/>
    <w:basedOn w:val="a2"/>
    <w:uiPriority w:val="1"/>
    <w:unhideWhenUsed/>
    <w:qFormat/>
    <w:pPr>
      <w:numPr>
        <w:ilvl w:val="1"/>
        <w:numId w:val="19"/>
      </w:numPr>
      <w:contextualSpacing/>
    </w:pPr>
  </w:style>
  <w:style w:type="paragraph" w:styleId="30">
    <w:name w:val="List Number 3"/>
    <w:basedOn w:val="a2"/>
    <w:uiPriority w:val="18"/>
    <w:unhideWhenUsed/>
    <w:qFormat/>
    <w:pPr>
      <w:numPr>
        <w:ilvl w:val="2"/>
        <w:numId w:val="19"/>
      </w:numPr>
      <w:contextualSpacing/>
    </w:pPr>
  </w:style>
  <w:style w:type="paragraph" w:styleId="40">
    <w:name w:val="List Number 4"/>
    <w:basedOn w:val="a2"/>
    <w:uiPriority w:val="18"/>
    <w:semiHidden/>
    <w:unhideWhenUsed/>
    <w:pPr>
      <w:numPr>
        <w:ilvl w:val="3"/>
        <w:numId w:val="19"/>
      </w:numPr>
      <w:contextualSpacing/>
    </w:pPr>
  </w:style>
  <w:style w:type="paragraph" w:styleId="50">
    <w:name w:val="List Number 5"/>
    <w:basedOn w:val="a2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affff3">
    <w:name w:val="列表段落"/>
    <w:basedOn w:val="a2"/>
    <w:uiPriority w:val="34"/>
    <w:semiHidden/>
    <w:unhideWhenUsed/>
    <w:pPr>
      <w:ind w:left="720"/>
      <w:contextualSpacing/>
    </w:pPr>
  </w:style>
  <w:style w:type="paragraph" w:customStyle="1" w:styleId="affff4">
    <w:name w:val="宏"/>
    <w:link w:val="affff5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="Consolas" w:hAnsi="Consolas" w:cs="Consolas"/>
    </w:rPr>
  </w:style>
  <w:style w:type="character" w:customStyle="1" w:styleId="affff5">
    <w:name w:val="宏文本字符"/>
    <w:basedOn w:val="a3"/>
    <w:link w:val="affff4"/>
    <w:uiPriority w:val="99"/>
    <w:semiHidden/>
    <w:rPr>
      <w:rFonts w:ascii="Consolas" w:eastAsia="Consolas" w:hAnsi="Consolas" w:cs="Consolas"/>
      <w:sz w:val="20"/>
    </w:rPr>
  </w:style>
  <w:style w:type="table" w:styleId="19">
    <w:name w:val="Medium Grid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0">
    <w:name w:val="中等深浅网格 1 强调文字颜色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customStyle="1" w:styleId="120">
    <w:name w:val="中等深浅网格 1 强调文字颜色 2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customStyle="1" w:styleId="130">
    <w:name w:val="中等深浅网格 1 强调文字颜色 3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140">
    <w:name w:val="中等深浅网格 1 强调文字颜色 4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customStyle="1" w:styleId="150">
    <w:name w:val="中等深浅网格 1 强调文字颜色 5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customStyle="1" w:styleId="160">
    <w:name w:val="中等深浅网格 1 强调文字颜色 6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2f3">
    <w:name w:val="Medium Grid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10">
    <w:name w:val="中等深浅网格 2 强调文字颜色 1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20">
    <w:name w:val="中等深浅网格 2 强调文字颜色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30">
    <w:name w:val="中等深浅网格 2 强调文字颜色 3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40">
    <w:name w:val="中等深浅网格 2 强调文字颜色 4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50">
    <w:name w:val="中等深浅网格 2 强调文字颜色 5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60">
    <w:name w:val="中等深浅网格 2 强调文字颜色 6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310">
    <w:name w:val="中等深浅网格 3 强调文字颜色 1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customStyle="1" w:styleId="320">
    <w:name w:val="中等深浅网格 3 强调文字颜色 2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customStyle="1" w:styleId="330">
    <w:name w:val="中等深浅网格 3 强调文字颜色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customStyle="1" w:styleId="340">
    <w:name w:val="中等深浅网格 3 强调文字颜色 4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customStyle="1" w:styleId="350">
    <w:name w:val="中等深浅网格 3 强调文字颜色 5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customStyle="1" w:styleId="360">
    <w:name w:val="中等深浅网格 3 强调文字颜色 6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1a">
    <w:name w:val="Medium List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1">
    <w:name w:val="中等深浅列表 1 强调文字颜色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bottom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customStyle="1" w:styleId="121">
    <w:name w:val="中等深浅列表 1 强调文字颜色 2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bottom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customStyle="1" w:styleId="131">
    <w:name w:val="中等深浅列表 1 强调文字颜色 3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bottom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customStyle="1" w:styleId="141">
    <w:name w:val="中等深浅列表 1 强调文字颜色 4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bottom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customStyle="1" w:styleId="151">
    <w:name w:val="中等深浅列表 1 强调文字颜色 5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bottom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customStyle="1" w:styleId="161">
    <w:name w:val="中等深浅列表 1 强调文字颜色 6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bottom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2f4">
    <w:name w:val="Medium List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1">
    <w:name w:val="中等深浅列表 2 强调文字颜色 1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278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21">
    <w:name w:val="中等深浅列表 2 强调文字颜色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57D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1">
    <w:name w:val="中等深浅列表 2 强调文字颜色 3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5DD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41">
    <w:name w:val="中等深浅列表 2 强调文字颜色 4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65EB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51">
    <w:name w:val="中等深浅列表 2 强调文字颜色 5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5A5E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61">
    <w:name w:val="中等深浅列表 2 强调文字颜色 6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982D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中等深浅底纹 1 强调文字颜色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2">
    <w:name w:val="中等深浅底纹 1 强调文字颜色 2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2">
    <w:name w:val="中等深浅底纹 1 强调文字颜色 3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2">
    <w:name w:val="中等深浅底纹 1 强调文字颜色 4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2">
    <w:name w:val="中等深浅底纹 1 强调文字颜色 5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62">
    <w:name w:val="中等深浅底纹 1 强调文字颜色 6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中等深浅底纹 2 强调文字颜色 1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22">
    <w:name w:val="中等深浅底纹 2 强调文字颜色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32">
    <w:name w:val="中等深浅底纹 2 强调文字颜色 3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42">
    <w:name w:val="中等深浅底纹 2 强调文字颜色 4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52">
    <w:name w:val="中等深浅底纹 2 强调文字颜色 5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62">
    <w:name w:val="中等深浅底纹 2 强调文字颜色 6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f6">
    <w:name w:val="消息头"/>
    <w:basedOn w:val="a2"/>
    <w:link w:val="affff7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f7">
    <w:name w:val="消息头字符"/>
    <w:basedOn w:val="a3"/>
    <w:link w:val="affff6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Web">
    <w:name w:val="正常 (Web)"/>
    <w:basedOn w:val="a2"/>
    <w:uiPriority w:val="99"/>
    <w:semiHidden/>
    <w:unhideWhenUsed/>
    <w:rPr>
      <w:rFonts w:ascii="Times New Roman" w:eastAsia="Times New Roman" w:hAnsi="Times New Roman" w:cs="Times New Roman"/>
      <w:sz w:val="24"/>
    </w:rPr>
  </w:style>
  <w:style w:type="paragraph" w:customStyle="1" w:styleId="affff8">
    <w:name w:val="正常缩进"/>
    <w:basedOn w:val="a2"/>
    <w:uiPriority w:val="99"/>
    <w:semiHidden/>
    <w:unhideWhenUsed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pPr>
      <w:spacing w:after="0" w:line="240" w:lineRule="auto"/>
    </w:pPr>
  </w:style>
  <w:style w:type="character" w:customStyle="1" w:styleId="affffa">
    <w:name w:val="注释标题字符"/>
    <w:basedOn w:val="a3"/>
    <w:link w:val="affff9"/>
    <w:uiPriority w:val="99"/>
    <w:semiHidden/>
  </w:style>
  <w:style w:type="character" w:styleId="affffb">
    <w:name w:val="page number"/>
    <w:basedOn w:val="a3"/>
    <w:uiPriority w:val="99"/>
    <w:semiHidden/>
    <w:unhideWhenUsed/>
  </w:style>
  <w:style w:type="paragraph" w:styleId="affffc">
    <w:name w:val="Plain Text"/>
    <w:basedOn w:val="a2"/>
    <w:link w:val="affffd"/>
    <w:uiPriority w:val="99"/>
    <w:semiHidden/>
    <w:unhideWhenUsed/>
    <w:pPr>
      <w:spacing w:after="0" w:line="240" w:lineRule="auto"/>
    </w:pPr>
    <w:rPr>
      <w:rFonts w:ascii="Consolas" w:eastAsia="Consolas" w:hAnsi="Consolas" w:cs="Consolas"/>
      <w:sz w:val="21"/>
    </w:rPr>
  </w:style>
  <w:style w:type="character" w:customStyle="1" w:styleId="affffd">
    <w:name w:val="纯文本字符"/>
    <w:basedOn w:val="a3"/>
    <w:link w:val="affffc"/>
    <w:uiPriority w:val="99"/>
    <w:semiHidden/>
    <w:rPr>
      <w:rFonts w:ascii="Consolas" w:eastAsia="Consolas" w:hAnsi="Consolas" w:cs="Consolas"/>
      <w:sz w:val="21"/>
    </w:rPr>
  </w:style>
  <w:style w:type="paragraph" w:styleId="affffe">
    <w:name w:val="Salutation"/>
    <w:basedOn w:val="a2"/>
    <w:next w:val="a2"/>
    <w:link w:val="afffff"/>
    <w:uiPriority w:val="99"/>
    <w:semiHidden/>
    <w:unhideWhenUsed/>
  </w:style>
  <w:style w:type="character" w:customStyle="1" w:styleId="afffff">
    <w:name w:val="称呼字符"/>
    <w:basedOn w:val="a3"/>
    <w:link w:val="affffe"/>
    <w:uiPriority w:val="99"/>
    <w:semiHidden/>
  </w:style>
  <w:style w:type="paragraph" w:styleId="afffff0">
    <w:name w:val="Signature"/>
    <w:basedOn w:val="a2"/>
    <w:link w:val="afffff1"/>
    <w:uiPriority w:val="9"/>
    <w:unhideWhenUsed/>
    <w:qFormat/>
    <w:pPr>
      <w:spacing w:before="720" w:after="0" w:line="312" w:lineRule="auto"/>
      <w:contextualSpacing/>
    </w:pPr>
  </w:style>
  <w:style w:type="character" w:customStyle="1" w:styleId="afffff1">
    <w:name w:val="签名字符"/>
    <w:basedOn w:val="a3"/>
    <w:link w:val="afffff0"/>
    <w:uiPriority w:val="9"/>
    <w:rPr>
      <w:kern w:val="20"/>
    </w:rPr>
  </w:style>
  <w:style w:type="character" w:customStyle="1" w:styleId="afffff2">
    <w:name w:val="增强"/>
    <w:basedOn w:val="a3"/>
    <w:uiPriority w:val="1"/>
    <w:unhideWhenUsed/>
    <w:qFormat/>
    <w:rPr>
      <w:b/>
      <w:bCs/>
    </w:rPr>
  </w:style>
  <w:style w:type="paragraph" w:styleId="afffff3">
    <w:name w:val="Subtitle"/>
    <w:basedOn w:val="a2"/>
    <w:next w:val="a2"/>
    <w:link w:val="afffff4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92278F" w:themeColor="accent1"/>
      <w:sz w:val="64"/>
    </w:rPr>
  </w:style>
  <w:style w:type="character" w:customStyle="1" w:styleId="afffff4">
    <w:name w:val="副标题字符"/>
    <w:basedOn w:val="a3"/>
    <w:link w:val="afffff3"/>
    <w:uiPriority w:val="19"/>
    <w:rPr>
      <w:rFonts w:asciiTheme="majorHAnsi" w:eastAsiaTheme="majorEastAsia" w:hAnsiTheme="majorHAnsi" w:cstheme="majorBidi"/>
      <w:caps/>
      <w:color w:val="92278F" w:themeColor="accent1"/>
      <w:kern w:val="20"/>
      <w:sz w:val="64"/>
    </w:rPr>
  </w:style>
  <w:style w:type="character" w:customStyle="1" w:styleId="afffff5">
    <w:name w:val="次要强调"/>
    <w:basedOn w:val="a3"/>
    <w:uiPriority w:val="19"/>
    <w:semiHidden/>
    <w:unhideWhenUsed/>
    <w:rPr>
      <w:i/>
      <w:iCs/>
      <w:color w:val="808080" w:themeColor="text1" w:themeTint="7F"/>
    </w:rPr>
  </w:style>
  <w:style w:type="character" w:customStyle="1" w:styleId="afffff6">
    <w:name w:val="次要参考资料"/>
    <w:basedOn w:val="a3"/>
    <w:uiPriority w:val="31"/>
    <w:semiHidden/>
    <w:unhideWhenUsed/>
    <w:rPr>
      <w:smallCaps/>
      <w:color w:val="9B57D3" w:themeColor="accent2"/>
      <w:u w:val="single"/>
    </w:rPr>
  </w:style>
  <w:style w:type="table" w:customStyle="1" w:styleId="3D1">
    <w:name w:val="表格 3D 效果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D2">
    <w:name w:val="表格 3D 效果 2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D3">
    <w:name w:val="表格 3D 效果 3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lassic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Classic 3"/>
    <w:basedOn w:val="a4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Classic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4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orful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e">
    <w:name w:val="表列 1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8">
    <w:name w:val="表列 2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4">
    <w:name w:val="表列 3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e">
    <w:name w:val="表列 4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d">
    <w:name w:val="表列 5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Grid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Grid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e">
    <w:name w:val="Table Grid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List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List 2"/>
    <w:basedOn w:val="a4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List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List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">
    <w:name w:val="Table List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a">
    <w:name w:val="Table List 6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pPr>
      <w:spacing w:after="0"/>
    </w:pPr>
  </w:style>
  <w:style w:type="table" w:styleId="afffffb">
    <w:name w:val="Table Professional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Simple 2"/>
    <w:basedOn w:val="a4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Subtle 2"/>
    <w:basedOn w:val="a4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3">
    <w:name w:val="Table Web 1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Web 2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Web 3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2"/>
    <w:next w:val="a2"/>
    <w:link w:val="afffffe"/>
    <w:uiPriority w:val="19"/>
    <w:unhideWhenUsed/>
    <w:qFormat/>
    <w:pPr>
      <w:pBdr>
        <w:top w:val="single" w:sz="4" w:space="10" w:color="92278F" w:themeColor="accent1"/>
        <w:left w:val="single" w:sz="4" w:space="5" w:color="92278F" w:themeColor="accent1"/>
        <w:bottom w:val="single" w:sz="4" w:space="10" w:color="92278F" w:themeColor="accent1"/>
        <w:right w:val="single" w:sz="4" w:space="5" w:color="92278F" w:themeColor="accent1"/>
      </w:pBdr>
      <w:shd w:val="clear" w:color="auto" w:fill="92278F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afffffe">
    <w:name w:val="标题字符"/>
    <w:basedOn w:val="a3"/>
    <w:link w:val="afffffd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92278F" w:themeFill="accent1"/>
      <w14:ligatures w14:val="standardContextual"/>
    </w:rPr>
  </w:style>
  <w:style w:type="paragraph" w:styleId="affffff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f4">
    <w:name w:val="toc 1"/>
    <w:basedOn w:val="a2"/>
    <w:next w:val="a2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2fe">
    <w:name w:val="toc 2"/>
    <w:basedOn w:val="a2"/>
    <w:next w:val="a2"/>
    <w:autoRedefine/>
    <w:uiPriority w:val="39"/>
    <w:unhideWhenUsed/>
    <w:pPr>
      <w:spacing w:after="100"/>
      <w:ind w:left="220"/>
    </w:pPr>
  </w:style>
  <w:style w:type="paragraph" w:styleId="3f9">
    <w:name w:val="toc 3"/>
    <w:basedOn w:val="a2"/>
    <w:next w:val="a2"/>
    <w:autoRedefine/>
    <w:uiPriority w:val="39"/>
    <w:unhideWhenUsed/>
    <w:pPr>
      <w:spacing w:after="100"/>
      <w:ind w:left="440"/>
    </w:pPr>
  </w:style>
  <w:style w:type="paragraph" w:styleId="4f1">
    <w:name w:val="toc 4"/>
    <w:basedOn w:val="a2"/>
    <w:next w:val="a2"/>
    <w:autoRedefine/>
    <w:uiPriority w:val="39"/>
    <w:semiHidden/>
    <w:unhideWhenUsed/>
    <w:pPr>
      <w:spacing w:after="100"/>
      <w:ind w:left="660"/>
    </w:pPr>
  </w:style>
  <w:style w:type="paragraph" w:styleId="5f0">
    <w:name w:val="toc 5"/>
    <w:basedOn w:val="a2"/>
    <w:next w:val="a2"/>
    <w:autoRedefine/>
    <w:uiPriority w:val="39"/>
    <w:semiHidden/>
    <w:unhideWhenUsed/>
    <w:pPr>
      <w:spacing w:after="100"/>
      <w:ind w:left="880"/>
    </w:pPr>
  </w:style>
  <w:style w:type="paragraph" w:styleId="6b">
    <w:name w:val="toc 6"/>
    <w:basedOn w:val="a2"/>
    <w:next w:val="a2"/>
    <w:autoRedefine/>
    <w:uiPriority w:val="39"/>
    <w:semiHidden/>
    <w:unhideWhenUsed/>
    <w:pPr>
      <w:spacing w:after="100"/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760"/>
    </w:pPr>
  </w:style>
  <w:style w:type="paragraph" w:customStyle="1" w:styleId="1f5">
    <w:name w:val="目录标题1"/>
    <w:basedOn w:val="1"/>
    <w:next w:val="a2"/>
    <w:uiPriority w:val="39"/>
    <w:unhideWhenUsed/>
    <w:qFormat/>
    <w:pPr>
      <w:outlineLvl w:val="9"/>
    </w:pPr>
  </w:style>
  <w:style w:type="character" w:customStyle="1" w:styleId="ac">
    <w:name w:val="无间距字符"/>
    <w:basedOn w:val="a3"/>
    <w:link w:val="ab"/>
    <w:uiPriority w:val="1"/>
  </w:style>
  <w:style w:type="paragraph" w:customStyle="1" w:styleId="affffff0">
    <w:name w:val="表格标题"/>
    <w:basedOn w:val="a2"/>
    <w:uiPriority w:val="1"/>
    <w:qFormat/>
    <w:pPr>
      <w:keepNext/>
      <w:pBdr>
        <w:top w:val="single" w:sz="4" w:space="1" w:color="92278F" w:themeColor="accent1"/>
        <w:left w:val="single" w:sz="4" w:space="6" w:color="92278F" w:themeColor="accent1"/>
        <w:bottom w:val="single" w:sz="4" w:space="1" w:color="92278F" w:themeColor="accent1"/>
        <w:right w:val="single" w:sz="4" w:space="6" w:color="92278F" w:themeColor="accent1"/>
      </w:pBdr>
      <w:shd w:val="clear" w:color="auto" w:fill="92278F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1">
    <w:name w:val="表格文字十进制"/>
    <w:basedOn w:val="a2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affffff2">
    <w:name w:val="财务表格"/>
    <w:basedOn w:val="a4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92278F" w:themeColor="accent1"/>
        <w:sz w:val="22"/>
      </w:rPr>
    </w:tblStylePr>
    <w:tblStylePr w:type="firstCol">
      <w:rPr>
        <w:b/>
      </w:rPr>
    </w:tblStylePr>
  </w:style>
  <w:style w:type="numbering" w:customStyle="1" w:styleId="a0">
    <w:name w:val="年度报告"/>
    <w:uiPriority w:val="99"/>
    <w:pPr>
      <w:numPr>
        <w:numId w:val="17"/>
      </w:numPr>
    </w:pPr>
  </w:style>
  <w:style w:type="paragraph" w:customStyle="1" w:styleId="affffff3">
    <w:name w:val="摘要"/>
    <w:basedOn w:val="a2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affffff4">
    <w:name w:val="表格文字"/>
    <w:basedOn w:val="a2"/>
    <w:uiPriority w:val="9"/>
    <w:qFormat/>
    <w:pPr>
      <w:spacing w:before="60" w:after="60" w:line="240" w:lineRule="auto"/>
      <w:ind w:left="144" w:right="144"/>
    </w:pPr>
  </w:style>
  <w:style w:type="paragraph" w:customStyle="1" w:styleId="affffff5">
    <w:name w:val="表格反转标题"/>
    <w:basedOn w:val="a2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6">
    <w:name w:val="页眉阴影"/>
    <w:basedOn w:val="a2"/>
    <w:uiPriority w:val="19"/>
    <w:qFormat/>
    <w:pPr>
      <w:pBdr>
        <w:top w:val="single" w:sz="2" w:space="2" w:color="92278F" w:themeColor="accent1"/>
        <w:left w:val="single" w:sz="2" w:space="6" w:color="92278F" w:themeColor="accent1"/>
        <w:bottom w:val="single" w:sz="2" w:space="2" w:color="92278F" w:themeColor="accent1"/>
        <w:right w:val="single" w:sz="2" w:space="6" w:color="92278F" w:themeColor="accent1"/>
      </w:pBdr>
      <w:shd w:val="clear" w:color="auto" w:fill="92278F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1f6">
    <w:name w:val="Plain Table 1"/>
    <w:basedOn w:val="a4"/>
    <w:uiPriority w:val="41"/>
    <w:rsid w:val="00383C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ffff7">
    <w:name w:val="List Paragraph"/>
    <w:basedOn w:val="a2"/>
    <w:uiPriority w:val="34"/>
    <w:qFormat/>
    <w:rsid w:val="00621247"/>
    <w:pPr>
      <w:widowControl w:val="0"/>
      <w:spacing w:before="0" w:after="0" w:line="240" w:lineRule="auto"/>
      <w:ind w:firstLineChars="200" w:firstLine="420"/>
      <w:jc w:val="both"/>
    </w:pPr>
    <w:rPr>
      <w:color w:val="auto"/>
      <w:kern w:val="2"/>
      <w:sz w:val="21"/>
      <w:szCs w:val="22"/>
    </w:rPr>
  </w:style>
  <w:style w:type="paragraph" w:styleId="affffff8">
    <w:name w:val="TOC Heading"/>
    <w:basedOn w:val="1"/>
    <w:next w:val="a2"/>
    <w:uiPriority w:val="39"/>
    <w:unhideWhenUsed/>
    <w:qFormat/>
    <w:rsid w:val="000A491E"/>
    <w:pPr>
      <w:keepNext/>
      <w:keepLines/>
      <w:pageBreakBefore w:val="0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6D1D6A" w:themeColor="accent1" w:themeShade="BF"/>
      <w:kern w:val="0"/>
      <w:sz w:val="32"/>
      <w:szCs w:val="32"/>
    </w:rPr>
  </w:style>
  <w:style w:type="table" w:styleId="1f7">
    <w:name w:val="Grid Table 1 Light"/>
    <w:basedOn w:val="a4"/>
    <w:uiPriority w:val="46"/>
    <w:rsid w:val="00B632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799;\AppData\Roaming\Microsoft\Templates\&#24180;&#24230;&#25253;&#21578;.dotx" TargetMode="External"/></Relationships>
</file>

<file path=word/theme/theme1.xml><?xml version="1.0" encoding="utf-8"?>
<a:theme xmlns:a="http://schemas.openxmlformats.org/drawingml/2006/main" name="Annual Report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B11604-8D8F-4485-A38D-54275369E2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EC037970-191F-7E46-8A73-23B81FB3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C:\Users\夏\AppData\Roaming\Microsoft\Templates\年度报告.dotx</Template>
  <TotalTime>21</TotalTime>
  <Pages>7</Pages>
  <Words>212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软件设计文档</vt:lpstr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软件测试文档</dc:title>
  <dc:creator>橙夏</dc:creator>
  <cp:keywords/>
  <cp:lastModifiedBy>chbells</cp:lastModifiedBy>
  <cp:revision>13</cp:revision>
  <dcterms:created xsi:type="dcterms:W3CDTF">2016-07-10T00:52:00Z</dcterms:created>
  <dcterms:modified xsi:type="dcterms:W3CDTF">2016-07-10T01:14:00Z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